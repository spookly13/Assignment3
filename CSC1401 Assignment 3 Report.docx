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4112566"/>
        <w:docPartObj>
          <w:docPartGallery w:val="Cover Pages"/>
          <w:docPartUnique/>
        </w:docPartObj>
      </w:sdtPr>
      <w:sdtEndPr/>
      <w:sdtContent>
        <w:p w14:paraId="218CFE25" w14:textId="77777777" w:rsidR="000310D1" w:rsidRDefault="000310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C42CE29" wp14:editId="49EBC7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0310D1" w14:paraId="6BD510CA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47FB932" w14:textId="77777777" w:rsidR="000310D1" w:rsidRDefault="000310D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36C161FAF7C4413A054B5EA2DA8461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2F06810" w14:textId="54C3987A" w:rsidR="000310D1" w:rsidRDefault="00D970B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Assignment 3 - Report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310D1" w14:paraId="1454129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7F2138F" w14:textId="77777777" w:rsidR="000310D1" w:rsidRDefault="000310D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CE550A8" w14:textId="77777777" w:rsidR="000310D1" w:rsidRDefault="000310D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310D1" w14:paraId="7BCDFFEF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85A620D" w14:textId="77777777" w:rsidR="000310D1" w:rsidRDefault="000310D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CD2FEB4" w14:textId="77777777" w:rsidR="000310D1" w:rsidRDefault="00706913" w:rsidP="0070691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CSC1401 – Foundation Programming</w:t>
                                      </w:r>
                                    </w:p>
                                    <w:p w14:paraId="47BEBFB9" w14:textId="3CFD1FAB" w:rsidR="0042719F" w:rsidRDefault="0042719F" w:rsidP="0070691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11-02-2022</w:t>
                                      </w:r>
                                    </w:p>
                                  </w:tc>
                                </w:tr>
                                <w:tr w:rsidR="00706913" w14:paraId="00CF470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D2390FA" w14:textId="77777777" w:rsidR="00706913" w:rsidRDefault="0070691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87D7A71" w14:textId="77777777" w:rsidR="00706913" w:rsidRDefault="0070691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8E06AF6" w14:textId="77777777" w:rsidR="000310D1" w:rsidRDefault="000310D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42CE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0310D1" w14:paraId="6BD510CA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47FB932" w14:textId="77777777" w:rsidR="000310D1" w:rsidRDefault="000310D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36C161FAF7C4413A054B5EA2DA8461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2F06810" w14:textId="54C3987A" w:rsidR="000310D1" w:rsidRDefault="00D970B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Assignment 3 - Report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310D1" w14:paraId="1454129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7F2138F" w14:textId="77777777" w:rsidR="000310D1" w:rsidRDefault="000310D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CE550A8" w14:textId="77777777" w:rsidR="000310D1" w:rsidRDefault="000310D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310D1" w14:paraId="7BCDFFEF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85A620D" w14:textId="77777777" w:rsidR="000310D1" w:rsidRDefault="000310D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CD2FEB4" w14:textId="77777777" w:rsidR="000310D1" w:rsidRDefault="00706913" w:rsidP="0070691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CSC1401 – Foundation Programming</w:t>
                                </w:r>
                              </w:p>
                              <w:p w14:paraId="47BEBFB9" w14:textId="3CFD1FAB" w:rsidR="0042719F" w:rsidRDefault="0042719F" w:rsidP="0070691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11-02-2022</w:t>
                                </w:r>
                              </w:p>
                            </w:tc>
                          </w:tr>
                          <w:tr w:rsidR="00706913" w14:paraId="00CF470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D2390FA" w14:textId="77777777" w:rsidR="00706913" w:rsidRDefault="0070691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87D7A71" w14:textId="77777777" w:rsidR="00706913" w:rsidRDefault="0070691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28E06AF6" w14:textId="77777777" w:rsidR="000310D1" w:rsidRDefault="000310D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8FE9853" w14:textId="77777777" w:rsidR="00951D7C" w:rsidRDefault="00951D7C">
      <w:pPr>
        <w:sectPr w:rsidR="00951D7C" w:rsidSect="000310D1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AU"/>
        </w:rPr>
        <w:id w:val="-200326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67B8D" w14:textId="77777777" w:rsidR="002B055A" w:rsidRDefault="002B055A">
          <w:pPr>
            <w:pStyle w:val="TOCHeading"/>
          </w:pPr>
          <w:r>
            <w:t>Table of Contents</w:t>
          </w:r>
        </w:p>
        <w:p w14:paraId="3DB2C805" w14:textId="2157F1FC" w:rsidR="00FC1481" w:rsidRDefault="002B05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41551" w:history="1">
            <w:r w:rsidR="00FC1481" w:rsidRPr="00C95EF2">
              <w:rPr>
                <w:rStyle w:val="Hyperlink"/>
                <w:noProof/>
              </w:rPr>
              <w:t>Project Contribution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_Toc95241551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2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0EB04E06" w14:textId="5A829C63" w:rsidR="00FC1481" w:rsidRDefault="001F1A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95241552" w:history="1">
            <w:r w:rsidR="00FC1481" w:rsidRPr="00C95EF2">
              <w:rPr>
                <w:rStyle w:val="Hyperlink"/>
                <w:noProof/>
              </w:rPr>
              <w:t>Meeting Summary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_Toc95241552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2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1CADE65E" w14:textId="79503596" w:rsidR="00FC1481" w:rsidRDefault="001F1A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95241553" w:history="1">
            <w:r w:rsidR="00FC1481" w:rsidRPr="00C95EF2">
              <w:rPr>
                <w:rStyle w:val="Hyperlink"/>
                <w:noProof/>
              </w:rPr>
              <w:t>Test Plan – Record Input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_Toc95241553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2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566B61BD" w14:textId="025EFBD6" w:rsidR="00FC1481" w:rsidRDefault="001F1A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95241554" w:history="1">
            <w:r w:rsidR="00FC1481" w:rsidRPr="00C95EF2">
              <w:rPr>
                <w:rStyle w:val="Hyperlink"/>
                <w:noProof/>
              </w:rPr>
              <w:t>Test Plan – Results Section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_Toc95241554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2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70917556" w14:textId="5A85C32E" w:rsidR="00FC1481" w:rsidRDefault="001F1A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95241555" w:history="1">
            <w:r w:rsidR="00FC1481" w:rsidRPr="00C95EF2">
              <w:rPr>
                <w:rStyle w:val="Hyperlink"/>
                <w:noProof/>
              </w:rPr>
              <w:t>Test Plan – Person Details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_Toc95241555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2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174F50BE" w14:textId="09CA3F77" w:rsidR="00FC1481" w:rsidRDefault="001F1A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95241556" w:history="1">
            <w:r w:rsidR="00FC1481" w:rsidRPr="00C95EF2">
              <w:rPr>
                <w:rStyle w:val="Hyperlink"/>
                <w:noProof/>
              </w:rPr>
              <w:t>Testing Procedure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_Toc95241556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2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58D93D19" w14:textId="241D14F4" w:rsidR="00FC1481" w:rsidRDefault="001F1A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95241557" w:history="1">
            <w:r w:rsidR="00FC1481" w:rsidRPr="00C95EF2">
              <w:rPr>
                <w:rStyle w:val="Hyperlink"/>
                <w:noProof/>
              </w:rPr>
              <w:t>Bibliography</w:t>
            </w:r>
            <w:r w:rsidR="00FC1481">
              <w:rPr>
                <w:noProof/>
                <w:webHidden/>
              </w:rPr>
              <w:tab/>
            </w:r>
            <w:r w:rsidR="00FC1481">
              <w:rPr>
                <w:noProof/>
                <w:webHidden/>
              </w:rPr>
              <w:fldChar w:fldCharType="begin"/>
            </w:r>
            <w:r w:rsidR="00FC1481">
              <w:rPr>
                <w:noProof/>
                <w:webHidden/>
              </w:rPr>
              <w:instrText xml:space="preserve"> PAGEREF _Toc95241557 \h </w:instrText>
            </w:r>
            <w:r w:rsidR="00FC1481">
              <w:rPr>
                <w:noProof/>
                <w:webHidden/>
              </w:rPr>
            </w:r>
            <w:r w:rsidR="00FC1481">
              <w:rPr>
                <w:noProof/>
                <w:webHidden/>
              </w:rPr>
              <w:fldChar w:fldCharType="separate"/>
            </w:r>
            <w:r w:rsidR="00FC1481">
              <w:rPr>
                <w:noProof/>
                <w:webHidden/>
              </w:rPr>
              <w:t>i</w:t>
            </w:r>
            <w:r w:rsidR="00FC1481">
              <w:rPr>
                <w:noProof/>
                <w:webHidden/>
              </w:rPr>
              <w:fldChar w:fldCharType="end"/>
            </w:r>
          </w:hyperlink>
        </w:p>
        <w:p w14:paraId="4CC94755" w14:textId="2109CB24" w:rsidR="002B055A" w:rsidRDefault="002B055A">
          <w:r>
            <w:rPr>
              <w:b/>
              <w:bCs/>
              <w:noProof/>
            </w:rPr>
            <w:fldChar w:fldCharType="end"/>
          </w:r>
        </w:p>
      </w:sdtContent>
    </w:sdt>
    <w:p w14:paraId="60C25B33" w14:textId="77777777" w:rsidR="002B055A" w:rsidRDefault="002B055A">
      <w:pPr>
        <w:sectPr w:rsidR="002B055A" w:rsidSect="006D1E9B">
          <w:headerReference w:type="first" r:id="rId9"/>
          <w:footerReference w:type="first" r:id="rId10"/>
          <w:pgSz w:w="11906" w:h="16838"/>
          <w:pgMar w:top="1440" w:right="1440" w:bottom="1440" w:left="1440" w:header="708" w:footer="826" w:gutter="0"/>
          <w:pgNumType w:start="1"/>
          <w:cols w:space="708"/>
          <w:titlePg/>
          <w:docGrid w:linePitch="360"/>
        </w:sectPr>
      </w:pPr>
    </w:p>
    <w:p w14:paraId="1B318CC5" w14:textId="08C8C8EB" w:rsidR="002B055A" w:rsidRDefault="00D970BE" w:rsidP="002B055A">
      <w:pPr>
        <w:pStyle w:val="Heading1"/>
      </w:pPr>
      <w:bookmarkStart w:id="0" w:name="_Toc95241551"/>
      <w:r>
        <w:lastRenderedPageBreak/>
        <w:t>Project Contribution</w:t>
      </w:r>
      <w:bookmarkEnd w:id="0"/>
    </w:p>
    <w:p w14:paraId="19D0A3C9" w14:textId="685FA4F5" w:rsidR="00D970BE" w:rsidRDefault="008928A5" w:rsidP="00D970BE">
      <w:r>
        <w:t>Jarrod Keppel</w:t>
      </w:r>
    </w:p>
    <w:p w14:paraId="38482CDC" w14:textId="52B7D3B2" w:rsidR="008928A5" w:rsidRDefault="008928A5" w:rsidP="008928A5">
      <w:pPr>
        <w:pStyle w:val="ListParagraph"/>
        <w:numPr>
          <w:ilvl w:val="0"/>
          <w:numId w:val="3"/>
        </w:numPr>
      </w:pPr>
      <w:r>
        <w:t>HTML for all sections</w:t>
      </w:r>
    </w:p>
    <w:p w14:paraId="71412C3A" w14:textId="15AE6034" w:rsidR="008928A5" w:rsidRDefault="008928A5" w:rsidP="008928A5">
      <w:pPr>
        <w:pStyle w:val="ListParagraph"/>
        <w:numPr>
          <w:ilvl w:val="0"/>
          <w:numId w:val="3"/>
        </w:numPr>
      </w:pPr>
      <w:r>
        <w:t>Programmed functions for input section</w:t>
      </w:r>
    </w:p>
    <w:p w14:paraId="5DAD5A65" w14:textId="5FDC15F7" w:rsidR="008928A5" w:rsidRDefault="008928A5" w:rsidP="008928A5">
      <w:pPr>
        <w:pStyle w:val="ListParagraph"/>
        <w:numPr>
          <w:ilvl w:val="0"/>
          <w:numId w:val="3"/>
        </w:numPr>
      </w:pPr>
      <w:r>
        <w:t>Pair programmed results section</w:t>
      </w:r>
    </w:p>
    <w:p w14:paraId="660CCB26" w14:textId="1943A10A" w:rsidR="008928A5" w:rsidRDefault="008928A5" w:rsidP="00D970BE">
      <w:r>
        <w:t>Mal Evans</w:t>
      </w:r>
    </w:p>
    <w:p w14:paraId="5285BD38" w14:textId="5BC3AB4A" w:rsidR="008928A5" w:rsidRDefault="008928A5" w:rsidP="008928A5">
      <w:pPr>
        <w:pStyle w:val="ListParagraph"/>
        <w:numPr>
          <w:ilvl w:val="0"/>
          <w:numId w:val="3"/>
        </w:numPr>
      </w:pPr>
      <w:r>
        <w:t>Pair programmed results section</w:t>
      </w:r>
    </w:p>
    <w:p w14:paraId="7C8F1A82" w14:textId="7F7A2593" w:rsidR="008928A5" w:rsidRDefault="008928A5" w:rsidP="008928A5">
      <w:pPr>
        <w:pStyle w:val="ListParagraph"/>
        <w:numPr>
          <w:ilvl w:val="0"/>
          <w:numId w:val="3"/>
        </w:numPr>
      </w:pPr>
      <w:r>
        <w:t>Wrote test plan</w:t>
      </w:r>
    </w:p>
    <w:p w14:paraId="0C00735D" w14:textId="73772866" w:rsidR="008928A5" w:rsidRDefault="008928A5" w:rsidP="008928A5">
      <w:pPr>
        <w:pStyle w:val="ListParagraph"/>
        <w:numPr>
          <w:ilvl w:val="0"/>
          <w:numId w:val="3"/>
        </w:numPr>
      </w:pPr>
      <w:r>
        <w:t>Scheduled meetings and recorded minutes</w:t>
      </w:r>
    </w:p>
    <w:p w14:paraId="3D55CA4A" w14:textId="14B47AE8" w:rsidR="008928A5" w:rsidRPr="00D970BE" w:rsidRDefault="008928A5" w:rsidP="008928A5">
      <w:pPr>
        <w:pStyle w:val="ListParagraph"/>
        <w:numPr>
          <w:ilvl w:val="0"/>
          <w:numId w:val="3"/>
        </w:numPr>
      </w:pPr>
      <w:r>
        <w:t>Wrote team report</w:t>
      </w:r>
    </w:p>
    <w:p w14:paraId="66ADECD0" w14:textId="55B4C4C0" w:rsidR="00951D7C" w:rsidRDefault="00D970BE" w:rsidP="002B055A">
      <w:pPr>
        <w:pStyle w:val="Heading1"/>
      </w:pPr>
      <w:bookmarkStart w:id="1" w:name="_Toc95241552"/>
      <w:r>
        <w:t>Meeting Summary</w:t>
      </w:r>
      <w:bookmarkEnd w:id="1"/>
    </w:p>
    <w:p w14:paraId="12ECED98" w14:textId="50178A34" w:rsidR="0042719F" w:rsidRDefault="0042719F" w:rsidP="0042719F"/>
    <w:p w14:paraId="1F1D6F7B" w14:textId="77777777" w:rsidR="00940CDB" w:rsidRDefault="0042719F" w:rsidP="00940CDB">
      <w:pPr>
        <w:pStyle w:val="ListParagraph"/>
        <w:numPr>
          <w:ilvl w:val="0"/>
          <w:numId w:val="2"/>
        </w:numPr>
      </w:pPr>
      <w:r>
        <w:t>19.02.2022 - Introductory meeting</w:t>
      </w:r>
      <w:r w:rsidR="00940CDB">
        <w:t xml:space="preserve"> (Zoom)</w:t>
      </w:r>
    </w:p>
    <w:p w14:paraId="603A45D8" w14:textId="3E03A482" w:rsidR="00940CDB" w:rsidRDefault="00940CDB" w:rsidP="00940CDB">
      <w:pPr>
        <w:pStyle w:val="ListParagraph"/>
        <w:numPr>
          <w:ilvl w:val="1"/>
          <w:numId w:val="2"/>
        </w:numPr>
      </w:pPr>
      <w:r>
        <w:t>Discussed current level of skills of each member and initial allocation of tasks</w:t>
      </w:r>
      <w:r>
        <w:br/>
        <w:t>- Jarrod to work on Input section</w:t>
      </w:r>
      <w:r>
        <w:br/>
        <w:t>- Mal to work on results section, team report</w:t>
      </w:r>
    </w:p>
    <w:p w14:paraId="6972D450" w14:textId="77777777" w:rsidR="00940CDB" w:rsidRDefault="00940CDB" w:rsidP="00940CDB">
      <w:pPr>
        <w:pStyle w:val="ListParagraph"/>
        <w:numPr>
          <w:ilvl w:val="1"/>
          <w:numId w:val="2"/>
        </w:numPr>
      </w:pPr>
      <w:r>
        <w:t>Discussed and agree on name conventions, indenting guidelines</w:t>
      </w:r>
    </w:p>
    <w:p w14:paraId="0B7857C2" w14:textId="77777777" w:rsidR="00940CDB" w:rsidRDefault="00940CDB" w:rsidP="00940CDB">
      <w:pPr>
        <w:pStyle w:val="ListParagraph"/>
        <w:numPr>
          <w:ilvl w:val="0"/>
          <w:numId w:val="2"/>
        </w:numPr>
      </w:pPr>
      <w:r>
        <w:t>23.01.22 – Meeting (Zoom)</w:t>
      </w:r>
    </w:p>
    <w:p w14:paraId="26EC0EDE" w14:textId="77777777" w:rsidR="00940CDB" w:rsidRDefault="00940CDB" w:rsidP="00940CDB">
      <w:pPr>
        <w:pStyle w:val="ListParagraph"/>
        <w:numPr>
          <w:ilvl w:val="1"/>
          <w:numId w:val="2"/>
        </w:numPr>
      </w:pPr>
      <w:r>
        <w:t>Commenced discussion on testing plan</w:t>
      </w:r>
    </w:p>
    <w:p w14:paraId="049B64E0" w14:textId="77777777" w:rsidR="00940CDB" w:rsidRDefault="00940CDB" w:rsidP="00940CDB">
      <w:pPr>
        <w:pStyle w:val="ListParagraph"/>
        <w:numPr>
          <w:ilvl w:val="1"/>
          <w:numId w:val="2"/>
        </w:numPr>
      </w:pPr>
      <w:r>
        <w:t>Reviewed current progress</w:t>
      </w:r>
    </w:p>
    <w:p w14:paraId="7D6E1DC7" w14:textId="77777777" w:rsidR="00940CDB" w:rsidRDefault="00940CDB" w:rsidP="00940CDB">
      <w:pPr>
        <w:pStyle w:val="ListParagraph"/>
        <w:numPr>
          <w:ilvl w:val="0"/>
          <w:numId w:val="2"/>
        </w:numPr>
      </w:pPr>
      <w:r>
        <w:t>31.02.22 – Meeting (Zoom)</w:t>
      </w:r>
    </w:p>
    <w:p w14:paraId="50CF413B" w14:textId="77777777" w:rsidR="00940CDB" w:rsidRDefault="00940CDB" w:rsidP="00940CDB">
      <w:pPr>
        <w:pStyle w:val="ListParagraph"/>
        <w:numPr>
          <w:ilvl w:val="1"/>
          <w:numId w:val="2"/>
        </w:numPr>
      </w:pPr>
      <w:r>
        <w:t>Reviewed current progress</w:t>
      </w:r>
    </w:p>
    <w:p w14:paraId="0F1E7E73" w14:textId="77777777" w:rsidR="00940CDB" w:rsidRDefault="00940CDB" w:rsidP="00940CDB">
      <w:pPr>
        <w:pStyle w:val="ListParagraph"/>
        <w:numPr>
          <w:ilvl w:val="1"/>
          <w:numId w:val="2"/>
        </w:numPr>
      </w:pPr>
      <w:r>
        <w:t>Agreed to defer work until post examination</w:t>
      </w:r>
    </w:p>
    <w:p w14:paraId="27D55C5A" w14:textId="2F569169" w:rsidR="002B7FE0" w:rsidRDefault="002B7FE0" w:rsidP="002B7FE0">
      <w:pPr>
        <w:pStyle w:val="ListParagraph"/>
        <w:numPr>
          <w:ilvl w:val="0"/>
          <w:numId w:val="2"/>
        </w:numPr>
      </w:pPr>
      <w:r>
        <w:t>7.02.22 – Meeting (Zoom)</w:t>
      </w:r>
    </w:p>
    <w:p w14:paraId="271530ED" w14:textId="2FED8E22" w:rsidR="002B7FE0" w:rsidRDefault="002B7FE0" w:rsidP="002B7FE0">
      <w:pPr>
        <w:pStyle w:val="ListParagraph"/>
        <w:numPr>
          <w:ilvl w:val="1"/>
          <w:numId w:val="2"/>
        </w:numPr>
      </w:pPr>
      <w:r>
        <w:t>Discussed strategy to get past roadblocks</w:t>
      </w:r>
    </w:p>
    <w:p w14:paraId="47726F77" w14:textId="47ADC0A9" w:rsidR="002B7FE0" w:rsidRDefault="002B7FE0" w:rsidP="002B7FE0">
      <w:pPr>
        <w:pStyle w:val="ListParagraph"/>
        <w:numPr>
          <w:ilvl w:val="2"/>
          <w:numId w:val="2"/>
        </w:numPr>
      </w:pPr>
      <w:r>
        <w:t>Jarrod to review existing code for results section</w:t>
      </w:r>
    </w:p>
    <w:p w14:paraId="434AC828" w14:textId="71E7A742" w:rsidR="002B7FE0" w:rsidRDefault="002B7FE0" w:rsidP="002B7FE0">
      <w:pPr>
        <w:pStyle w:val="ListParagraph"/>
        <w:numPr>
          <w:ilvl w:val="0"/>
          <w:numId w:val="2"/>
        </w:numPr>
      </w:pPr>
      <w:r>
        <w:t>9.02.22 – Meeting (Zoom)</w:t>
      </w:r>
    </w:p>
    <w:p w14:paraId="5F08728E" w14:textId="2494F8CC" w:rsidR="002B7FE0" w:rsidRDefault="002B7FE0" w:rsidP="002B7FE0">
      <w:pPr>
        <w:pStyle w:val="ListParagraph"/>
        <w:numPr>
          <w:ilvl w:val="1"/>
          <w:numId w:val="2"/>
        </w:numPr>
      </w:pPr>
      <w:r>
        <w:t>Reviewed progress and agreed that operational code for the results section would not be achievable in the required timeframe</w:t>
      </w:r>
    </w:p>
    <w:p w14:paraId="02196E39" w14:textId="63B2BCDA" w:rsidR="002B7FE0" w:rsidRDefault="002B7FE0" w:rsidP="002B7FE0">
      <w:pPr>
        <w:pStyle w:val="ListParagraph"/>
        <w:numPr>
          <w:ilvl w:val="1"/>
          <w:numId w:val="2"/>
        </w:numPr>
      </w:pPr>
      <w:r>
        <w:t xml:space="preserve">Agree that focus should be given to </w:t>
      </w:r>
      <w:r w:rsidR="008928A5">
        <w:t>checking current working code to ensure compliance with agreed guidelines</w:t>
      </w:r>
    </w:p>
    <w:p w14:paraId="05E2992E" w14:textId="6E1AEB08" w:rsidR="002B7FE0" w:rsidRDefault="002B7FE0" w:rsidP="002B7FE0">
      <w:pPr>
        <w:pStyle w:val="ListParagraph"/>
        <w:numPr>
          <w:ilvl w:val="0"/>
          <w:numId w:val="2"/>
        </w:numPr>
      </w:pPr>
      <w:r>
        <w:t>10.02.22 – Meeting (Zoom)</w:t>
      </w:r>
    </w:p>
    <w:p w14:paraId="19B77D82" w14:textId="6D3A19E2" w:rsidR="002B7FE0" w:rsidRDefault="008928A5" w:rsidP="002B7FE0">
      <w:pPr>
        <w:pStyle w:val="ListParagraph"/>
        <w:numPr>
          <w:ilvl w:val="1"/>
          <w:numId w:val="2"/>
        </w:numPr>
      </w:pPr>
      <w:r>
        <w:t>Combined code and commenced review prior to submission</w:t>
      </w:r>
    </w:p>
    <w:p w14:paraId="5F181CD5" w14:textId="77777777" w:rsidR="002B7FE0" w:rsidRDefault="002B7FE0" w:rsidP="002B7FE0">
      <w:pPr>
        <w:pStyle w:val="ListParagraph"/>
        <w:numPr>
          <w:ilvl w:val="0"/>
          <w:numId w:val="2"/>
        </w:numPr>
      </w:pPr>
      <w:r>
        <w:t>11.02.22 – Meeting (Zoom)</w:t>
      </w:r>
    </w:p>
    <w:p w14:paraId="2D5B197A" w14:textId="77777777" w:rsidR="002B7FE0" w:rsidRDefault="002B7FE0" w:rsidP="002B7FE0">
      <w:pPr>
        <w:pStyle w:val="ListParagraph"/>
        <w:numPr>
          <w:ilvl w:val="1"/>
          <w:numId w:val="2"/>
        </w:numPr>
      </w:pPr>
      <w:r>
        <w:t>Reviewed progress of code and agreed to submit not fully completed</w:t>
      </w:r>
    </w:p>
    <w:p w14:paraId="52DDA591" w14:textId="270E63E4" w:rsidR="0042719F" w:rsidRDefault="002B7FE0" w:rsidP="002B7FE0">
      <w:pPr>
        <w:pStyle w:val="ListParagraph"/>
        <w:numPr>
          <w:ilvl w:val="1"/>
          <w:numId w:val="2"/>
        </w:numPr>
      </w:pPr>
      <w:r>
        <w:t>Reviewed and agreed on report content</w:t>
      </w:r>
      <w:r w:rsidR="00940CDB">
        <w:br/>
      </w:r>
    </w:p>
    <w:p w14:paraId="5417B17E" w14:textId="77777777" w:rsidR="0042719F" w:rsidRPr="0042719F" w:rsidRDefault="0042719F" w:rsidP="0042719F"/>
    <w:p w14:paraId="3D2A5DF0" w14:textId="6BF39E0F" w:rsidR="00D970BE" w:rsidRDefault="00D970BE" w:rsidP="00AC20EB">
      <w:pPr>
        <w:pStyle w:val="Heading1"/>
      </w:pPr>
      <w:bookmarkStart w:id="2" w:name="_Toc95241553"/>
      <w:r>
        <w:t>Test Plan – Record Input</w:t>
      </w:r>
      <w:bookmarkEnd w:id="2"/>
    </w:p>
    <w:p w14:paraId="4CA63014" w14:textId="3D8B8E09" w:rsidR="00853E0E" w:rsidRPr="00853E0E" w:rsidRDefault="00AC20EB" w:rsidP="00853E0E">
      <w:pPr>
        <w:pStyle w:val="Heading2"/>
      </w:pPr>
      <w:r>
        <w:t>Test Plan</w:t>
      </w:r>
    </w:p>
    <w:p w14:paraId="5D67C5AF" w14:textId="195265AC" w:rsidR="00AC20EB" w:rsidRDefault="00AC20EB" w:rsidP="00AC20EB">
      <w:pPr>
        <w:pStyle w:val="ListParagraph"/>
        <w:numPr>
          <w:ilvl w:val="0"/>
          <w:numId w:val="7"/>
        </w:numPr>
      </w:pPr>
      <w:r>
        <w:t xml:space="preserve">Validation of </w:t>
      </w:r>
      <w:r w:rsidR="005F2B14">
        <w:t>Given Name</w:t>
      </w:r>
      <w:r>
        <w:t xml:space="preserve"> </w:t>
      </w:r>
      <w:r w:rsidR="005D4874">
        <w:t xml:space="preserve">and Surname </w:t>
      </w:r>
      <w:r>
        <w:t>to confirm compliance to requirements.</w:t>
      </w:r>
    </w:p>
    <w:p w14:paraId="2CE3F783" w14:textId="77777777" w:rsidR="00853E0E" w:rsidRDefault="00853E0E" w:rsidP="005F2B14">
      <w:pPr>
        <w:pStyle w:val="ListParagraph"/>
        <w:numPr>
          <w:ilvl w:val="1"/>
          <w:numId w:val="7"/>
        </w:numPr>
      </w:pPr>
      <w:r>
        <w:lastRenderedPageBreak/>
        <w:t>Required</w:t>
      </w:r>
    </w:p>
    <w:p w14:paraId="1A3422DB" w14:textId="6A82898E" w:rsidR="00AC20EB" w:rsidRDefault="005F2B14" w:rsidP="005F2B14">
      <w:pPr>
        <w:pStyle w:val="ListParagraph"/>
        <w:numPr>
          <w:ilvl w:val="1"/>
          <w:numId w:val="7"/>
        </w:numPr>
      </w:pPr>
      <w:r>
        <w:t>Non-empty</w:t>
      </w:r>
    </w:p>
    <w:p w14:paraId="2DCA71E9" w14:textId="5EC18DEE" w:rsidR="005F2B14" w:rsidRDefault="005F2B14" w:rsidP="005F2B14">
      <w:pPr>
        <w:pStyle w:val="ListParagraph"/>
        <w:numPr>
          <w:ilvl w:val="1"/>
          <w:numId w:val="7"/>
        </w:numPr>
      </w:pPr>
      <w:r>
        <w:t>Leading &amp; trailing whitespaces trimmed correctly</w:t>
      </w:r>
    </w:p>
    <w:p w14:paraId="04DBE42A" w14:textId="2BD5A87F" w:rsidR="008C1F93" w:rsidRDefault="005F2B14" w:rsidP="00AF1123">
      <w:pPr>
        <w:pStyle w:val="ListParagraph"/>
        <w:numPr>
          <w:ilvl w:val="1"/>
          <w:numId w:val="7"/>
        </w:numPr>
        <w:ind w:left="1134" w:hanging="54"/>
      </w:pPr>
      <w:r>
        <w:t xml:space="preserve">Case </w:t>
      </w:r>
      <w:r w:rsidR="005D4874">
        <w:t>conversion to lowercase correct</w:t>
      </w:r>
    </w:p>
    <w:p w14:paraId="436BE29C" w14:textId="790576E9" w:rsidR="005D4874" w:rsidRDefault="005D4874" w:rsidP="005D4874">
      <w:pPr>
        <w:pStyle w:val="ListParagraph"/>
        <w:numPr>
          <w:ilvl w:val="0"/>
          <w:numId w:val="7"/>
        </w:numPr>
      </w:pPr>
      <w:r>
        <w:t>Validation of Gender to confirm compliance to requirements</w:t>
      </w:r>
    </w:p>
    <w:p w14:paraId="3F498A18" w14:textId="77777777" w:rsidR="00853E0E" w:rsidRDefault="00853E0E" w:rsidP="005D4874">
      <w:pPr>
        <w:pStyle w:val="ListParagraph"/>
        <w:numPr>
          <w:ilvl w:val="1"/>
          <w:numId w:val="7"/>
        </w:numPr>
      </w:pPr>
      <w:r>
        <w:t>Required</w:t>
      </w:r>
    </w:p>
    <w:p w14:paraId="2F94930D" w14:textId="5767AC4A" w:rsidR="005D4874" w:rsidRDefault="005D4874" w:rsidP="005D4874">
      <w:pPr>
        <w:pStyle w:val="ListParagraph"/>
        <w:numPr>
          <w:ilvl w:val="1"/>
          <w:numId w:val="7"/>
        </w:numPr>
      </w:pPr>
      <w:r>
        <w:t>Only accepts Male or Female as input</w:t>
      </w:r>
    </w:p>
    <w:p w14:paraId="4D5E8169" w14:textId="2E0D88EE" w:rsidR="005D4874" w:rsidRDefault="005D4874" w:rsidP="005D4874">
      <w:pPr>
        <w:pStyle w:val="ListParagraph"/>
        <w:numPr>
          <w:ilvl w:val="1"/>
          <w:numId w:val="7"/>
        </w:numPr>
      </w:pPr>
      <w:r>
        <w:t>Return Boolean result</w:t>
      </w:r>
    </w:p>
    <w:p w14:paraId="584AEDCC" w14:textId="2A7141A4" w:rsidR="005D4874" w:rsidRDefault="005D4874" w:rsidP="005D4874">
      <w:pPr>
        <w:pStyle w:val="ListParagraph"/>
        <w:numPr>
          <w:ilvl w:val="0"/>
          <w:numId w:val="7"/>
        </w:numPr>
      </w:pPr>
      <w:r>
        <w:t>Validation of Date of Birth to confirm compliance to requirements</w:t>
      </w:r>
    </w:p>
    <w:p w14:paraId="714F378A" w14:textId="77777777" w:rsidR="00853E0E" w:rsidRDefault="00853E0E" w:rsidP="005D4874">
      <w:pPr>
        <w:pStyle w:val="ListParagraph"/>
        <w:numPr>
          <w:ilvl w:val="1"/>
          <w:numId w:val="7"/>
        </w:numPr>
      </w:pPr>
      <w:r>
        <w:t>Required</w:t>
      </w:r>
    </w:p>
    <w:p w14:paraId="55F0088B" w14:textId="506C99A5" w:rsidR="005D4874" w:rsidRDefault="005D4874" w:rsidP="005D4874">
      <w:pPr>
        <w:pStyle w:val="ListParagraph"/>
        <w:numPr>
          <w:ilvl w:val="1"/>
          <w:numId w:val="7"/>
        </w:numPr>
      </w:pPr>
      <w:r>
        <w:t>Only accepts input in the form dd/mm/</w:t>
      </w:r>
      <w:proofErr w:type="spellStart"/>
      <w:r>
        <w:t>yyy</w:t>
      </w:r>
      <w:proofErr w:type="spellEnd"/>
    </w:p>
    <w:p w14:paraId="4C2C1FE5" w14:textId="2F3BF978" w:rsidR="005D4874" w:rsidRDefault="00853E0E" w:rsidP="005D4874">
      <w:pPr>
        <w:pStyle w:val="ListParagraph"/>
        <w:numPr>
          <w:ilvl w:val="1"/>
          <w:numId w:val="7"/>
        </w:numPr>
      </w:pPr>
      <w:r>
        <w:t>Result stored in Date object</w:t>
      </w:r>
    </w:p>
    <w:p w14:paraId="279B8CE2" w14:textId="063481A0" w:rsidR="005D4874" w:rsidRDefault="00853E0E" w:rsidP="005D4874">
      <w:pPr>
        <w:pStyle w:val="ListParagraph"/>
        <w:numPr>
          <w:ilvl w:val="0"/>
          <w:numId w:val="7"/>
        </w:numPr>
      </w:pPr>
      <w:r>
        <w:t>Validation of Postcode to confirm compliance to requirements</w:t>
      </w:r>
    </w:p>
    <w:p w14:paraId="79B57C49" w14:textId="48761CC7" w:rsidR="00853E0E" w:rsidRDefault="00853E0E" w:rsidP="00853E0E">
      <w:pPr>
        <w:pStyle w:val="ListParagraph"/>
        <w:numPr>
          <w:ilvl w:val="1"/>
          <w:numId w:val="7"/>
        </w:numPr>
      </w:pPr>
      <w:r>
        <w:t>Required</w:t>
      </w:r>
    </w:p>
    <w:p w14:paraId="763AE4CB" w14:textId="6F29D93E" w:rsidR="00853E0E" w:rsidRDefault="00DF74C3" w:rsidP="00853E0E">
      <w:pPr>
        <w:pStyle w:val="ListParagraph"/>
        <w:numPr>
          <w:ilvl w:val="1"/>
          <w:numId w:val="7"/>
        </w:numPr>
      </w:pPr>
      <w:r>
        <w:t>Only accepts a 4-digit string</w:t>
      </w:r>
    </w:p>
    <w:p w14:paraId="4709F2AF" w14:textId="2A0ECFAD" w:rsidR="00DF74C3" w:rsidRDefault="00DF74C3" w:rsidP="00DF74C3">
      <w:pPr>
        <w:pStyle w:val="ListParagraph"/>
        <w:numPr>
          <w:ilvl w:val="0"/>
          <w:numId w:val="7"/>
        </w:numPr>
      </w:pPr>
      <w:r>
        <w:t>Validation of Current Employment Status to confirm compliance to requirements</w:t>
      </w:r>
    </w:p>
    <w:p w14:paraId="55865ADD" w14:textId="1C29AAB8" w:rsidR="00DF74C3" w:rsidRDefault="00DF74C3" w:rsidP="00DF74C3">
      <w:pPr>
        <w:pStyle w:val="ListParagraph"/>
        <w:numPr>
          <w:ilvl w:val="1"/>
          <w:numId w:val="7"/>
        </w:numPr>
      </w:pPr>
      <w:r>
        <w:t>Required</w:t>
      </w:r>
    </w:p>
    <w:p w14:paraId="058713CA" w14:textId="6E1314F5" w:rsidR="00DF74C3" w:rsidRDefault="00DF74C3" w:rsidP="00DF74C3">
      <w:pPr>
        <w:pStyle w:val="ListParagraph"/>
        <w:numPr>
          <w:ilvl w:val="1"/>
          <w:numId w:val="7"/>
        </w:numPr>
      </w:pPr>
      <w:r>
        <w:t>Output is ‘none’, ‘part’ or ‘full’</w:t>
      </w:r>
    </w:p>
    <w:p w14:paraId="5255970F" w14:textId="4DC6B6B2" w:rsidR="00DF74C3" w:rsidRDefault="00DF74C3" w:rsidP="00DF74C3">
      <w:pPr>
        <w:pStyle w:val="ListParagraph"/>
        <w:numPr>
          <w:ilvl w:val="0"/>
          <w:numId w:val="7"/>
        </w:numPr>
      </w:pPr>
      <w:r>
        <w:t xml:space="preserve">Validation of </w:t>
      </w:r>
      <w:r>
        <w:t>Desired</w:t>
      </w:r>
      <w:r>
        <w:t xml:space="preserve"> Employment Status to confirm compliance to requirements</w:t>
      </w:r>
    </w:p>
    <w:p w14:paraId="3890F26A" w14:textId="77777777" w:rsidR="00DF74C3" w:rsidRDefault="00DF74C3" w:rsidP="00DF74C3">
      <w:pPr>
        <w:pStyle w:val="ListParagraph"/>
        <w:numPr>
          <w:ilvl w:val="1"/>
          <w:numId w:val="7"/>
        </w:numPr>
      </w:pPr>
      <w:r>
        <w:t>Required</w:t>
      </w:r>
    </w:p>
    <w:p w14:paraId="2BB0AFCA" w14:textId="77777777" w:rsidR="00DF74C3" w:rsidRDefault="00DF74C3" w:rsidP="00DF74C3">
      <w:pPr>
        <w:pStyle w:val="ListParagraph"/>
        <w:numPr>
          <w:ilvl w:val="1"/>
          <w:numId w:val="7"/>
        </w:numPr>
      </w:pPr>
      <w:r>
        <w:t>Output is ‘none’, ‘part’ or ‘full’</w:t>
      </w:r>
    </w:p>
    <w:p w14:paraId="6D17F4E9" w14:textId="6197A57C" w:rsidR="00DF74C3" w:rsidRDefault="00DF74C3" w:rsidP="00DF74C3"/>
    <w:p w14:paraId="11B47805" w14:textId="2E2C3EA3" w:rsidR="00DF74C3" w:rsidRDefault="008C1F93" w:rsidP="00DF74C3">
      <w:r>
        <w:t xml:space="preserve">Testing is performed by entering compliant data in all fields initially and </w:t>
      </w:r>
      <w:r w:rsidR="007034B2">
        <w:t>confirming all validation works correctly.</w:t>
      </w:r>
    </w:p>
    <w:p w14:paraId="5FBCE5E8" w14:textId="77777777" w:rsidR="007034B2" w:rsidRDefault="007034B2" w:rsidP="00DF74C3">
      <w:r>
        <w:t>Tests of each field are performed individually by entering compliant data in all fields except the field being tested. Non-compliant data as outlined in the following table is entered and validation tests performed. For each test of non-compliant data</w:t>
      </w:r>
      <w:r w:rsidR="00F1000A">
        <w:t xml:space="preserve"> validation should fail.</w:t>
      </w:r>
    </w:p>
    <w:p w14:paraId="173022D6" w14:textId="77777777" w:rsidR="00F1000A" w:rsidRDefault="00F1000A" w:rsidP="00DF74C3"/>
    <w:p w14:paraId="5C7BE354" w14:textId="77777777" w:rsidR="00F1000A" w:rsidRDefault="00F1000A" w:rsidP="00AF1123">
      <w:pPr>
        <w:pStyle w:val="Heading2"/>
      </w:pPr>
      <w:r>
        <w:t>Non-compliant test data</w:t>
      </w:r>
    </w:p>
    <w:p w14:paraId="2D6F41BA" w14:textId="77777777" w:rsidR="00F1000A" w:rsidRDefault="00F1000A" w:rsidP="00DF74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1000A" w14:paraId="314EA1EF" w14:textId="77777777" w:rsidTr="00F1000A">
        <w:tc>
          <w:tcPr>
            <w:tcW w:w="1288" w:type="dxa"/>
          </w:tcPr>
          <w:p w14:paraId="11AB679B" w14:textId="6A17F912" w:rsidR="00F1000A" w:rsidRDefault="00F1000A" w:rsidP="00DF74C3">
            <w:r>
              <w:t>Given Name</w:t>
            </w:r>
          </w:p>
        </w:tc>
        <w:tc>
          <w:tcPr>
            <w:tcW w:w="1288" w:type="dxa"/>
          </w:tcPr>
          <w:p w14:paraId="77B250B0" w14:textId="4FB32CD6" w:rsidR="00F1000A" w:rsidRDefault="00F1000A" w:rsidP="00DF74C3">
            <w:r>
              <w:t>Surname</w:t>
            </w:r>
          </w:p>
        </w:tc>
        <w:tc>
          <w:tcPr>
            <w:tcW w:w="1288" w:type="dxa"/>
          </w:tcPr>
          <w:p w14:paraId="0ECE76A9" w14:textId="08260836" w:rsidR="00F1000A" w:rsidRDefault="00F1000A" w:rsidP="00DF74C3">
            <w:r>
              <w:t>Gender</w:t>
            </w:r>
          </w:p>
        </w:tc>
        <w:tc>
          <w:tcPr>
            <w:tcW w:w="1288" w:type="dxa"/>
          </w:tcPr>
          <w:p w14:paraId="21AAFBA7" w14:textId="6303C022" w:rsidR="00F1000A" w:rsidRDefault="00F1000A" w:rsidP="00DF74C3">
            <w:r>
              <w:t>Dob</w:t>
            </w:r>
          </w:p>
        </w:tc>
        <w:tc>
          <w:tcPr>
            <w:tcW w:w="1288" w:type="dxa"/>
          </w:tcPr>
          <w:p w14:paraId="3784E95F" w14:textId="78D8F80C" w:rsidR="00F1000A" w:rsidRDefault="00F1000A" w:rsidP="00DF74C3">
            <w:r>
              <w:t>Postcode</w:t>
            </w:r>
          </w:p>
        </w:tc>
        <w:tc>
          <w:tcPr>
            <w:tcW w:w="1288" w:type="dxa"/>
          </w:tcPr>
          <w:p w14:paraId="00F9A1BB" w14:textId="55016B86" w:rsidR="00F1000A" w:rsidRDefault="00F1000A" w:rsidP="00DF74C3">
            <w:r>
              <w:t>Current Status</w:t>
            </w:r>
          </w:p>
        </w:tc>
        <w:tc>
          <w:tcPr>
            <w:tcW w:w="1288" w:type="dxa"/>
          </w:tcPr>
          <w:p w14:paraId="03BE299A" w14:textId="2B5A26E6" w:rsidR="00F1000A" w:rsidRDefault="00F1000A" w:rsidP="00DF74C3">
            <w:r>
              <w:t>Desired Status</w:t>
            </w:r>
          </w:p>
        </w:tc>
      </w:tr>
      <w:tr w:rsidR="00F1000A" w14:paraId="5486219C" w14:textId="77777777" w:rsidTr="00F1000A">
        <w:tc>
          <w:tcPr>
            <w:tcW w:w="1288" w:type="dxa"/>
          </w:tcPr>
          <w:p w14:paraId="30A71A83" w14:textId="4F4A44C5" w:rsidR="00F1000A" w:rsidRDefault="00F1000A" w:rsidP="00DF74C3">
            <w:r>
              <w:t>No entry</w:t>
            </w:r>
          </w:p>
        </w:tc>
        <w:tc>
          <w:tcPr>
            <w:tcW w:w="1288" w:type="dxa"/>
          </w:tcPr>
          <w:p w14:paraId="15B0CF20" w14:textId="031DDF99" w:rsidR="00F1000A" w:rsidRDefault="00F1000A" w:rsidP="00DF74C3">
            <w:r>
              <w:t>No entry</w:t>
            </w:r>
          </w:p>
        </w:tc>
        <w:tc>
          <w:tcPr>
            <w:tcW w:w="1288" w:type="dxa"/>
          </w:tcPr>
          <w:p w14:paraId="3B06AAF2" w14:textId="6F539890" w:rsidR="00F1000A" w:rsidRDefault="00F1000A" w:rsidP="00DF74C3">
            <w:r>
              <w:t>Nothing</w:t>
            </w:r>
          </w:p>
        </w:tc>
        <w:tc>
          <w:tcPr>
            <w:tcW w:w="1288" w:type="dxa"/>
          </w:tcPr>
          <w:p w14:paraId="09D8DD79" w14:textId="6B690C56" w:rsidR="00F1000A" w:rsidRDefault="00F1000A" w:rsidP="00DF74C3">
            <w:r>
              <w:t>10-11-1959</w:t>
            </w:r>
          </w:p>
        </w:tc>
        <w:tc>
          <w:tcPr>
            <w:tcW w:w="1288" w:type="dxa"/>
          </w:tcPr>
          <w:p w14:paraId="5FB514C4" w14:textId="0C6DAE3D" w:rsidR="00F1000A" w:rsidRDefault="00F1000A" w:rsidP="00DF74C3">
            <w:r>
              <w:t>123</w:t>
            </w:r>
          </w:p>
        </w:tc>
        <w:tc>
          <w:tcPr>
            <w:tcW w:w="1288" w:type="dxa"/>
          </w:tcPr>
          <w:p w14:paraId="40EA8AAE" w14:textId="36162ABE" w:rsidR="00F1000A" w:rsidRDefault="00AF1123" w:rsidP="00DF74C3">
            <w:r>
              <w:t>Working</w:t>
            </w:r>
          </w:p>
        </w:tc>
        <w:tc>
          <w:tcPr>
            <w:tcW w:w="1288" w:type="dxa"/>
          </w:tcPr>
          <w:p w14:paraId="00D70923" w14:textId="089156ED" w:rsidR="00F1000A" w:rsidRDefault="00AF1123" w:rsidP="00DF74C3">
            <w:r>
              <w:t>Working</w:t>
            </w:r>
          </w:p>
        </w:tc>
      </w:tr>
      <w:tr w:rsidR="00F1000A" w14:paraId="1AF2241A" w14:textId="77777777" w:rsidTr="00F1000A">
        <w:tc>
          <w:tcPr>
            <w:tcW w:w="1288" w:type="dxa"/>
          </w:tcPr>
          <w:p w14:paraId="38C449B8" w14:textId="77777777" w:rsidR="00F1000A" w:rsidRDefault="00F1000A" w:rsidP="00DF74C3"/>
        </w:tc>
        <w:tc>
          <w:tcPr>
            <w:tcW w:w="1288" w:type="dxa"/>
          </w:tcPr>
          <w:p w14:paraId="5D4CFA4C" w14:textId="77777777" w:rsidR="00F1000A" w:rsidRDefault="00F1000A" w:rsidP="00DF74C3"/>
        </w:tc>
        <w:tc>
          <w:tcPr>
            <w:tcW w:w="1288" w:type="dxa"/>
          </w:tcPr>
          <w:p w14:paraId="6D2B295F" w14:textId="01126F9B" w:rsidR="00F1000A" w:rsidRDefault="00F1000A" w:rsidP="00DF74C3">
            <w:r>
              <w:t>Bisexual</w:t>
            </w:r>
          </w:p>
        </w:tc>
        <w:tc>
          <w:tcPr>
            <w:tcW w:w="1288" w:type="dxa"/>
          </w:tcPr>
          <w:p w14:paraId="2BDF13B4" w14:textId="563BD9E6" w:rsidR="00F1000A" w:rsidRDefault="00F1000A" w:rsidP="00DF74C3">
            <w:r>
              <w:t>November 1970</w:t>
            </w:r>
          </w:p>
        </w:tc>
        <w:tc>
          <w:tcPr>
            <w:tcW w:w="1288" w:type="dxa"/>
          </w:tcPr>
          <w:p w14:paraId="2803B357" w14:textId="1FA7D3C9" w:rsidR="00F1000A" w:rsidRDefault="00F1000A" w:rsidP="00DF74C3">
            <w:proofErr w:type="spellStart"/>
            <w:r>
              <w:t>aaaa</w:t>
            </w:r>
            <w:proofErr w:type="spellEnd"/>
          </w:p>
        </w:tc>
        <w:tc>
          <w:tcPr>
            <w:tcW w:w="1288" w:type="dxa"/>
          </w:tcPr>
          <w:p w14:paraId="3103C701" w14:textId="5C08C6EF" w:rsidR="00F1000A" w:rsidRDefault="00AF1123" w:rsidP="00DF74C3">
            <w:r>
              <w:t>Employed</w:t>
            </w:r>
          </w:p>
        </w:tc>
        <w:tc>
          <w:tcPr>
            <w:tcW w:w="1288" w:type="dxa"/>
          </w:tcPr>
          <w:p w14:paraId="78F64641" w14:textId="60900E14" w:rsidR="00F1000A" w:rsidRDefault="00AF1123" w:rsidP="00DF74C3">
            <w:r>
              <w:t>Can’t find one</w:t>
            </w:r>
          </w:p>
        </w:tc>
      </w:tr>
      <w:tr w:rsidR="00F1000A" w14:paraId="729935B0" w14:textId="77777777" w:rsidTr="00F1000A">
        <w:tc>
          <w:tcPr>
            <w:tcW w:w="1288" w:type="dxa"/>
          </w:tcPr>
          <w:p w14:paraId="565FAFEB" w14:textId="77777777" w:rsidR="00F1000A" w:rsidRDefault="00F1000A" w:rsidP="00DF74C3"/>
        </w:tc>
        <w:tc>
          <w:tcPr>
            <w:tcW w:w="1288" w:type="dxa"/>
          </w:tcPr>
          <w:p w14:paraId="2FECA63C" w14:textId="77777777" w:rsidR="00F1000A" w:rsidRDefault="00F1000A" w:rsidP="00DF74C3"/>
        </w:tc>
        <w:tc>
          <w:tcPr>
            <w:tcW w:w="1288" w:type="dxa"/>
          </w:tcPr>
          <w:p w14:paraId="24B219CD" w14:textId="33B38BED" w:rsidR="00F1000A" w:rsidRDefault="00F1000A" w:rsidP="00DF74C3">
            <w:r>
              <w:t>Boy</w:t>
            </w:r>
          </w:p>
        </w:tc>
        <w:tc>
          <w:tcPr>
            <w:tcW w:w="1288" w:type="dxa"/>
          </w:tcPr>
          <w:p w14:paraId="5F948452" w14:textId="580FBF3E" w:rsidR="00F1000A" w:rsidRDefault="00F1000A" w:rsidP="00DF74C3">
            <w:r>
              <w:t>Tenth of December</w:t>
            </w:r>
          </w:p>
        </w:tc>
        <w:tc>
          <w:tcPr>
            <w:tcW w:w="1288" w:type="dxa"/>
          </w:tcPr>
          <w:p w14:paraId="5FA51621" w14:textId="0D7B0E1A" w:rsidR="00F1000A" w:rsidRDefault="00F1000A" w:rsidP="00DF74C3">
            <w:r>
              <w:t>A12a3</w:t>
            </w:r>
          </w:p>
        </w:tc>
        <w:tc>
          <w:tcPr>
            <w:tcW w:w="1288" w:type="dxa"/>
          </w:tcPr>
          <w:p w14:paraId="5B4ECFBF" w14:textId="01F54CD0" w:rsidR="00F1000A" w:rsidRDefault="00AF1123" w:rsidP="00DF74C3">
            <w:r>
              <w:t>Don’t care</w:t>
            </w:r>
          </w:p>
        </w:tc>
        <w:tc>
          <w:tcPr>
            <w:tcW w:w="1288" w:type="dxa"/>
          </w:tcPr>
          <w:p w14:paraId="7984B178" w14:textId="4BFB903F" w:rsidR="00F1000A" w:rsidRDefault="00AF1123" w:rsidP="00DF74C3">
            <w:r>
              <w:t>Nope</w:t>
            </w:r>
          </w:p>
        </w:tc>
      </w:tr>
      <w:tr w:rsidR="00F1000A" w14:paraId="5E5CA0B4" w14:textId="77777777" w:rsidTr="00F1000A">
        <w:tc>
          <w:tcPr>
            <w:tcW w:w="1288" w:type="dxa"/>
          </w:tcPr>
          <w:p w14:paraId="7AAD8CC2" w14:textId="77777777" w:rsidR="00F1000A" w:rsidRDefault="00F1000A" w:rsidP="00DF74C3"/>
        </w:tc>
        <w:tc>
          <w:tcPr>
            <w:tcW w:w="1288" w:type="dxa"/>
          </w:tcPr>
          <w:p w14:paraId="6EFDD700" w14:textId="77777777" w:rsidR="00F1000A" w:rsidRDefault="00F1000A" w:rsidP="00DF74C3"/>
        </w:tc>
        <w:tc>
          <w:tcPr>
            <w:tcW w:w="1288" w:type="dxa"/>
          </w:tcPr>
          <w:p w14:paraId="1B2E03D4" w14:textId="272A7DB1" w:rsidR="00F1000A" w:rsidRDefault="00F1000A" w:rsidP="00DF74C3">
            <w:r>
              <w:t>girl</w:t>
            </w:r>
          </w:p>
        </w:tc>
        <w:tc>
          <w:tcPr>
            <w:tcW w:w="1288" w:type="dxa"/>
          </w:tcPr>
          <w:p w14:paraId="4F5593FD" w14:textId="5B8E410F" w:rsidR="00F1000A" w:rsidRDefault="00AF1123" w:rsidP="00DF74C3">
            <w:r>
              <w:t>Last week</w:t>
            </w:r>
          </w:p>
        </w:tc>
        <w:tc>
          <w:tcPr>
            <w:tcW w:w="1288" w:type="dxa"/>
          </w:tcPr>
          <w:p w14:paraId="211B1EB0" w14:textId="77777777" w:rsidR="00F1000A" w:rsidRDefault="00F1000A" w:rsidP="00DF74C3"/>
        </w:tc>
        <w:tc>
          <w:tcPr>
            <w:tcW w:w="1288" w:type="dxa"/>
          </w:tcPr>
          <w:p w14:paraId="28750E3F" w14:textId="68F741FF" w:rsidR="00F1000A" w:rsidRDefault="00AF1123" w:rsidP="00DF74C3">
            <w:r>
              <w:t>For mum</w:t>
            </w:r>
          </w:p>
        </w:tc>
        <w:tc>
          <w:tcPr>
            <w:tcW w:w="1288" w:type="dxa"/>
          </w:tcPr>
          <w:p w14:paraId="2DB0453A" w14:textId="1C29B218" w:rsidR="00F1000A" w:rsidRDefault="00AF1123" w:rsidP="00DF74C3">
            <w:r>
              <w:t>With sister</w:t>
            </w:r>
          </w:p>
        </w:tc>
      </w:tr>
    </w:tbl>
    <w:p w14:paraId="2E04DDC3" w14:textId="77777777" w:rsidR="00F1000A" w:rsidRDefault="00F1000A" w:rsidP="00DF74C3"/>
    <w:p w14:paraId="7E1636CE" w14:textId="77777777" w:rsidR="00AF1123" w:rsidRDefault="00AF1123" w:rsidP="00DF74C3"/>
    <w:p w14:paraId="32CDF76E" w14:textId="77777777" w:rsidR="00AF1123" w:rsidRDefault="00AF1123" w:rsidP="00AF1123">
      <w:pPr>
        <w:pStyle w:val="Heading2"/>
      </w:pPr>
      <w:r>
        <w:lastRenderedPageBreak/>
        <w:t>Functional Testing</w:t>
      </w:r>
    </w:p>
    <w:p w14:paraId="0CA2CD37" w14:textId="50AB9DA4" w:rsidR="00AF1123" w:rsidRDefault="00AF1123" w:rsidP="00AF1123">
      <w:pPr>
        <w:pStyle w:val="ListParagraph"/>
        <w:numPr>
          <w:ilvl w:val="0"/>
          <w:numId w:val="9"/>
        </w:numPr>
      </w:pPr>
      <w:r>
        <w:t xml:space="preserve">Compliant test data </w:t>
      </w:r>
      <w:r w:rsidR="009920FE">
        <w:t>is</w:t>
      </w:r>
      <w:r>
        <w:t xml:space="preserve"> entered into the input form and </w:t>
      </w:r>
      <w:r w:rsidR="009920FE">
        <w:t xml:space="preserve">output generated (via console.log or </w:t>
      </w:r>
      <w:proofErr w:type="spellStart"/>
      <w:proofErr w:type="gramStart"/>
      <w:r w:rsidR="009920FE">
        <w:t>document.write</w:t>
      </w:r>
      <w:proofErr w:type="spellEnd"/>
      <w:proofErr w:type="gramEnd"/>
      <w:r w:rsidR="009920FE">
        <w:t>) and compared to the input data.</w:t>
      </w:r>
    </w:p>
    <w:p w14:paraId="398A2AEA" w14:textId="3EEEDA70" w:rsidR="009920FE" w:rsidRDefault="00A53F24" w:rsidP="00A53F24">
      <w:pPr>
        <w:pStyle w:val="ListParagraph"/>
        <w:numPr>
          <w:ilvl w:val="0"/>
          <w:numId w:val="9"/>
        </w:numPr>
      </w:pPr>
      <w:r>
        <w:t>Output data records match the input data</w:t>
      </w:r>
    </w:p>
    <w:p w14:paraId="6C3EDF9D" w14:textId="4AA2B802" w:rsidR="00A53F24" w:rsidRDefault="00A53F24" w:rsidP="00A53F24">
      <w:pPr>
        <w:pStyle w:val="ListParagraph"/>
        <w:numPr>
          <w:ilvl w:val="2"/>
          <w:numId w:val="9"/>
        </w:numPr>
      </w:pPr>
      <w:r>
        <w:t>Number of records</w:t>
      </w:r>
    </w:p>
    <w:p w14:paraId="5F7A011D" w14:textId="5B7B8F8A" w:rsidR="00A53F24" w:rsidRDefault="00A53F24" w:rsidP="00A53F24">
      <w:pPr>
        <w:pStyle w:val="ListParagraph"/>
        <w:numPr>
          <w:ilvl w:val="2"/>
          <w:numId w:val="9"/>
        </w:numPr>
      </w:pPr>
      <w:r>
        <w:t>Data entered for record 1 matches output for record 2 and so on</w:t>
      </w:r>
    </w:p>
    <w:p w14:paraId="2E3E77E7" w14:textId="02345B6E" w:rsidR="00A53F24" w:rsidRDefault="00A53F24" w:rsidP="00A53F24">
      <w:pPr>
        <w:pStyle w:val="ListParagraph"/>
        <w:numPr>
          <w:ilvl w:val="0"/>
          <w:numId w:val="9"/>
        </w:numPr>
      </w:pPr>
      <w:r>
        <w:t>All output data is in lowercase</w:t>
      </w:r>
    </w:p>
    <w:p w14:paraId="2DA434EC" w14:textId="385B2930" w:rsidR="00A53F24" w:rsidRDefault="00A53F24" w:rsidP="00A53F24">
      <w:pPr>
        <w:pStyle w:val="Heading1"/>
      </w:pPr>
      <w:r>
        <w:t>Test Plan – Results Section</w:t>
      </w:r>
    </w:p>
    <w:p w14:paraId="1C47D993" w14:textId="7AEE7D03" w:rsidR="00A53F24" w:rsidRDefault="005E498F" w:rsidP="005E498F">
      <w:pPr>
        <w:pStyle w:val="ListParagraph"/>
        <w:numPr>
          <w:ilvl w:val="1"/>
          <w:numId w:val="9"/>
        </w:numPr>
      </w:pPr>
      <w:r>
        <w:t>Output table presents data matching to the input data</w:t>
      </w:r>
    </w:p>
    <w:p w14:paraId="2A3ED9F9" w14:textId="48530FA4" w:rsidR="005E498F" w:rsidRDefault="005E498F" w:rsidP="005E498F">
      <w:pPr>
        <w:pStyle w:val="ListParagraph"/>
        <w:numPr>
          <w:ilvl w:val="1"/>
          <w:numId w:val="9"/>
        </w:numPr>
      </w:pPr>
      <w:r>
        <w:t>Calculations provide correct results for following items:</w:t>
      </w:r>
    </w:p>
    <w:p w14:paraId="7C0221D3" w14:textId="74B19F60" w:rsidR="005E498F" w:rsidRDefault="005E498F" w:rsidP="005E498F">
      <w:pPr>
        <w:pStyle w:val="ListParagraph"/>
        <w:numPr>
          <w:ilvl w:val="2"/>
          <w:numId w:val="9"/>
        </w:numPr>
      </w:pPr>
      <w:r>
        <w:t>Percentage not in workforce</w:t>
      </w:r>
    </w:p>
    <w:p w14:paraId="5D3C2660" w14:textId="7312BBE6" w:rsidR="005E498F" w:rsidRDefault="005E498F" w:rsidP="005E498F">
      <w:pPr>
        <w:pStyle w:val="ListParagraph"/>
        <w:numPr>
          <w:ilvl w:val="2"/>
          <w:numId w:val="9"/>
        </w:numPr>
      </w:pPr>
      <w:r>
        <w:t>Percentage Unemployed</w:t>
      </w:r>
    </w:p>
    <w:p w14:paraId="5451B270" w14:textId="65F72E9A" w:rsidR="005E498F" w:rsidRDefault="005E498F" w:rsidP="005E498F">
      <w:pPr>
        <w:pStyle w:val="ListParagraph"/>
        <w:numPr>
          <w:ilvl w:val="2"/>
          <w:numId w:val="9"/>
        </w:numPr>
      </w:pPr>
      <w:r>
        <w:t>Percentage Underemployed</w:t>
      </w:r>
    </w:p>
    <w:p w14:paraId="56C3B996" w14:textId="1A0A572F" w:rsidR="005E498F" w:rsidRDefault="005E498F" w:rsidP="005E498F">
      <w:pPr>
        <w:pStyle w:val="ListParagraph"/>
        <w:numPr>
          <w:ilvl w:val="2"/>
          <w:numId w:val="9"/>
        </w:numPr>
      </w:pPr>
      <w:r>
        <w:t>Percentage Employed</w:t>
      </w:r>
    </w:p>
    <w:p w14:paraId="19BF6FA8" w14:textId="13446BAF" w:rsidR="005E498F" w:rsidRDefault="005E498F" w:rsidP="005E498F">
      <w:pPr>
        <w:pStyle w:val="ListParagraph"/>
        <w:numPr>
          <w:ilvl w:val="1"/>
          <w:numId w:val="9"/>
        </w:numPr>
      </w:pPr>
      <w:r>
        <w:t xml:space="preserve">Setting of filtering values </w:t>
      </w:r>
    </w:p>
    <w:p w14:paraId="42E3D98A" w14:textId="6341BE76" w:rsidR="005E498F" w:rsidRDefault="005E498F" w:rsidP="005E498F">
      <w:pPr>
        <w:pStyle w:val="ListParagraph"/>
        <w:numPr>
          <w:ilvl w:val="2"/>
          <w:numId w:val="9"/>
        </w:numPr>
      </w:pPr>
      <w:r>
        <w:t>Output records match the applied filters</w:t>
      </w:r>
    </w:p>
    <w:p w14:paraId="6C348F87" w14:textId="07CF7AEB" w:rsidR="005E498F" w:rsidRDefault="005E498F" w:rsidP="005E498F">
      <w:pPr>
        <w:pStyle w:val="ListParagraph"/>
        <w:numPr>
          <w:ilvl w:val="2"/>
          <w:numId w:val="9"/>
        </w:numPr>
      </w:pPr>
      <w:r>
        <w:t xml:space="preserve">Calculations correct for items </w:t>
      </w:r>
      <w:proofErr w:type="spellStart"/>
      <w:r w:rsidR="004562AA">
        <w:t>i</w:t>
      </w:r>
      <w:proofErr w:type="spellEnd"/>
      <w:r>
        <w:t xml:space="preserve"> to iv above based on applied filters</w:t>
      </w:r>
    </w:p>
    <w:p w14:paraId="1AEEF11F" w14:textId="6C59822D" w:rsidR="005E498F" w:rsidRDefault="004562AA" w:rsidP="005E498F">
      <w:r>
        <w:t>Test Data Set 1</w:t>
      </w: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1456"/>
        <w:gridCol w:w="1763"/>
        <w:gridCol w:w="1464"/>
        <w:gridCol w:w="2664"/>
      </w:tblGrid>
      <w:tr w:rsidR="00A00D70" w14:paraId="15568D18" w14:textId="77777777" w:rsidTr="00943277">
        <w:tc>
          <w:tcPr>
            <w:tcW w:w="1674" w:type="dxa"/>
            <w:tcBorders>
              <w:top w:val="single" w:sz="4" w:space="0" w:color="auto"/>
            </w:tcBorders>
          </w:tcPr>
          <w:p w14:paraId="56EFDE9C" w14:textId="321A2560" w:rsidR="00A00D70" w:rsidRDefault="00A00D70" w:rsidP="00183308">
            <w:pPr>
              <w:jc w:val="center"/>
            </w:pPr>
            <w:r>
              <w:t>Current Status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4B3BF7E3" w14:textId="2E084F08" w:rsidR="00A00D70" w:rsidRDefault="00A00D70" w:rsidP="00183308">
            <w:pPr>
              <w:jc w:val="center"/>
            </w:pPr>
            <w:r>
              <w:t>Desired Status</w:t>
            </w:r>
          </w:p>
        </w:tc>
        <w:tc>
          <w:tcPr>
            <w:tcW w:w="5891" w:type="dxa"/>
            <w:gridSpan w:val="3"/>
            <w:vMerge w:val="restart"/>
            <w:tcBorders>
              <w:top w:val="nil"/>
              <w:bottom w:val="nil"/>
            </w:tcBorders>
          </w:tcPr>
          <w:p w14:paraId="5171C9C6" w14:textId="77777777" w:rsidR="00A00D70" w:rsidRDefault="00A00D70" w:rsidP="005E498F"/>
        </w:tc>
      </w:tr>
      <w:tr w:rsidR="00943277" w14:paraId="55424B2E" w14:textId="77777777" w:rsidTr="00943277">
        <w:tc>
          <w:tcPr>
            <w:tcW w:w="1674" w:type="dxa"/>
          </w:tcPr>
          <w:p w14:paraId="346F953B" w14:textId="77D6FAD2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</w:tcPr>
          <w:p w14:paraId="37BCC529" w14:textId="73A4288A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DE2EA47" w14:textId="77777777" w:rsidR="00943277" w:rsidRDefault="00943277" w:rsidP="00943277"/>
        </w:tc>
      </w:tr>
      <w:tr w:rsidR="00943277" w14:paraId="688BA50A" w14:textId="77777777" w:rsidTr="00943277">
        <w:tc>
          <w:tcPr>
            <w:tcW w:w="1674" w:type="dxa"/>
          </w:tcPr>
          <w:p w14:paraId="6B4B160D" w14:textId="09AA3BE4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</w:tcPr>
          <w:p w14:paraId="3A99D19B" w14:textId="637EDADA" w:rsidR="00943277" w:rsidRDefault="00943277" w:rsidP="00943277">
            <w:pPr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BE0326" w14:textId="77777777" w:rsidR="00943277" w:rsidRDefault="00943277" w:rsidP="00943277"/>
        </w:tc>
      </w:tr>
      <w:tr w:rsidR="00943277" w14:paraId="260B0D7B" w14:textId="77777777" w:rsidTr="00943277">
        <w:tc>
          <w:tcPr>
            <w:tcW w:w="1674" w:type="dxa"/>
          </w:tcPr>
          <w:p w14:paraId="50476179" w14:textId="3BF97C19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</w:tcPr>
          <w:p w14:paraId="5D734DED" w14:textId="2C1654EB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33ECFF4D" w14:textId="77777777" w:rsidR="00943277" w:rsidRDefault="00943277" w:rsidP="00943277"/>
        </w:tc>
      </w:tr>
      <w:tr w:rsidR="00943277" w14:paraId="30650AA0" w14:textId="77777777" w:rsidTr="00943277">
        <w:tc>
          <w:tcPr>
            <w:tcW w:w="1674" w:type="dxa"/>
            <w:tcBorders>
              <w:bottom w:val="single" w:sz="4" w:space="0" w:color="auto"/>
            </w:tcBorders>
          </w:tcPr>
          <w:p w14:paraId="1110FFBA" w14:textId="34048E96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42F4674" w14:textId="4FF7E5C7" w:rsidR="00943277" w:rsidRDefault="00943277" w:rsidP="00943277">
            <w:pPr>
              <w:jc w:val="center"/>
            </w:pPr>
            <w:r>
              <w:t>none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CB6804D" w14:textId="77777777" w:rsidR="00943277" w:rsidRDefault="00943277" w:rsidP="00943277"/>
        </w:tc>
      </w:tr>
      <w:tr w:rsidR="00943277" w14:paraId="0C9D0412" w14:textId="77777777" w:rsidTr="00943277"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14:paraId="2F557152" w14:textId="5A1024B9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7BE91E6B" w14:textId="585FE288" w:rsidR="00943277" w:rsidRDefault="00943277" w:rsidP="00943277">
            <w:pPr>
              <w:jc w:val="center"/>
            </w:pPr>
            <w:r>
              <w:t>none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3C7FC45D" w14:textId="77777777" w:rsidR="00943277" w:rsidRDefault="00943277" w:rsidP="00943277"/>
        </w:tc>
      </w:tr>
      <w:tr w:rsidR="00A00D70" w14:paraId="0782B4C3" w14:textId="77777777" w:rsidTr="00943277">
        <w:tc>
          <w:tcPr>
            <w:tcW w:w="9021" w:type="dxa"/>
            <w:gridSpan w:val="5"/>
            <w:tcBorders>
              <w:top w:val="nil"/>
              <w:left w:val="nil"/>
              <w:bottom w:val="nil"/>
            </w:tcBorders>
          </w:tcPr>
          <w:p w14:paraId="03DE7031" w14:textId="77777777" w:rsidR="00A00D70" w:rsidRDefault="00A00D70" w:rsidP="005E498F"/>
        </w:tc>
      </w:tr>
      <w:tr w:rsidR="00183308" w14:paraId="2D51E375" w14:textId="77777777" w:rsidTr="00943277">
        <w:tc>
          <w:tcPr>
            <w:tcW w:w="1674" w:type="dxa"/>
            <w:tcBorders>
              <w:top w:val="single" w:sz="4" w:space="0" w:color="auto"/>
            </w:tcBorders>
          </w:tcPr>
          <w:p w14:paraId="4FA0AEEB" w14:textId="09D0474E" w:rsidR="00A00D70" w:rsidRDefault="00A00D70" w:rsidP="00183308">
            <w:pPr>
              <w:jc w:val="center"/>
            </w:pPr>
            <w:r>
              <w:t>Not In Workforce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62635BAA" w14:textId="31EDAC76" w:rsidR="00A00D70" w:rsidRDefault="00A00D70" w:rsidP="00183308">
            <w:pPr>
              <w:jc w:val="center"/>
            </w:pPr>
            <w:r>
              <w:t>Unemployed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18C070FC" w14:textId="400312BC" w:rsidR="00A00D70" w:rsidRDefault="00A00D70" w:rsidP="00183308">
            <w:pPr>
              <w:jc w:val="center"/>
            </w:pPr>
            <w:r>
              <w:t>Underemployed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9BB406D" w14:textId="7B53C007" w:rsidR="00A00D70" w:rsidRDefault="00A00D70" w:rsidP="00183308">
            <w:pPr>
              <w:jc w:val="center"/>
            </w:pPr>
            <w:r>
              <w:t>Employed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084DD786" w14:textId="77777777" w:rsidR="00A00D70" w:rsidRDefault="00A00D70" w:rsidP="005E498F"/>
        </w:tc>
      </w:tr>
      <w:tr w:rsidR="00A00D70" w14:paraId="0E8345E7" w14:textId="77777777" w:rsidTr="00943277">
        <w:tc>
          <w:tcPr>
            <w:tcW w:w="1674" w:type="dxa"/>
          </w:tcPr>
          <w:p w14:paraId="7C934674" w14:textId="1118D0E3" w:rsidR="00A00D70" w:rsidRDefault="00183308" w:rsidP="00183308">
            <w:pPr>
              <w:jc w:val="center"/>
            </w:pPr>
            <w:r>
              <w:t>0 %</w:t>
            </w:r>
          </w:p>
        </w:tc>
        <w:tc>
          <w:tcPr>
            <w:tcW w:w="1456" w:type="dxa"/>
          </w:tcPr>
          <w:p w14:paraId="3902C6FA" w14:textId="05042208" w:rsidR="00A00D70" w:rsidRDefault="00183308" w:rsidP="00183308">
            <w:pPr>
              <w:jc w:val="center"/>
            </w:pPr>
            <w:r>
              <w:t>0 %</w:t>
            </w:r>
          </w:p>
        </w:tc>
        <w:tc>
          <w:tcPr>
            <w:tcW w:w="1763" w:type="dxa"/>
          </w:tcPr>
          <w:p w14:paraId="3A9841F5" w14:textId="6625D719" w:rsidR="00A00D70" w:rsidRDefault="00183308" w:rsidP="00183308">
            <w:pPr>
              <w:jc w:val="center"/>
            </w:pPr>
            <w:r>
              <w:t>0 %</w:t>
            </w:r>
          </w:p>
        </w:tc>
        <w:tc>
          <w:tcPr>
            <w:tcW w:w="1464" w:type="dxa"/>
          </w:tcPr>
          <w:p w14:paraId="7E27255F" w14:textId="5642E391" w:rsidR="00A00D70" w:rsidRDefault="00183308" w:rsidP="00183308">
            <w:pPr>
              <w:jc w:val="center"/>
            </w:pPr>
            <w:r>
              <w:t>100 %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3ED1B7C1" w14:textId="77777777" w:rsidR="00A00D70" w:rsidRDefault="00A00D70" w:rsidP="005E498F"/>
        </w:tc>
      </w:tr>
    </w:tbl>
    <w:p w14:paraId="40E3D808" w14:textId="77777777" w:rsidR="004562AA" w:rsidRDefault="004562AA" w:rsidP="005E498F"/>
    <w:p w14:paraId="5DB4FD4A" w14:textId="0BA99B75" w:rsidR="00183308" w:rsidRDefault="00183308" w:rsidP="00183308">
      <w:r>
        <w:t xml:space="preserve">Test Data Set </w:t>
      </w:r>
      <w:r>
        <w:t>2</w:t>
      </w: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1456"/>
        <w:gridCol w:w="1763"/>
        <w:gridCol w:w="1464"/>
        <w:gridCol w:w="2664"/>
      </w:tblGrid>
      <w:tr w:rsidR="00183308" w14:paraId="2109A954" w14:textId="77777777" w:rsidTr="00183308">
        <w:tc>
          <w:tcPr>
            <w:tcW w:w="1674" w:type="dxa"/>
            <w:tcBorders>
              <w:top w:val="single" w:sz="4" w:space="0" w:color="auto"/>
            </w:tcBorders>
          </w:tcPr>
          <w:p w14:paraId="25B0C8B1" w14:textId="77777777" w:rsidR="00183308" w:rsidRDefault="00183308" w:rsidP="00183308">
            <w:pPr>
              <w:jc w:val="center"/>
            </w:pPr>
            <w:r>
              <w:t>Current Status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A0FE5C0" w14:textId="77777777" w:rsidR="00183308" w:rsidRDefault="00183308" w:rsidP="00183308">
            <w:pPr>
              <w:jc w:val="center"/>
            </w:pPr>
            <w:r>
              <w:t>Desired Status</w:t>
            </w:r>
          </w:p>
        </w:tc>
        <w:tc>
          <w:tcPr>
            <w:tcW w:w="5891" w:type="dxa"/>
            <w:gridSpan w:val="3"/>
            <w:vMerge w:val="restart"/>
            <w:tcBorders>
              <w:top w:val="nil"/>
              <w:bottom w:val="nil"/>
            </w:tcBorders>
          </w:tcPr>
          <w:p w14:paraId="1EEDBA1D" w14:textId="77777777" w:rsidR="00183308" w:rsidRDefault="00183308" w:rsidP="00183308">
            <w:pPr>
              <w:jc w:val="center"/>
            </w:pPr>
          </w:p>
        </w:tc>
      </w:tr>
      <w:tr w:rsidR="00183308" w14:paraId="6A808CDD" w14:textId="77777777" w:rsidTr="00183308">
        <w:tc>
          <w:tcPr>
            <w:tcW w:w="1674" w:type="dxa"/>
          </w:tcPr>
          <w:p w14:paraId="0AB1B73D" w14:textId="1E533CC7" w:rsidR="00183308" w:rsidRDefault="00943277" w:rsidP="00183308">
            <w:pPr>
              <w:jc w:val="center"/>
            </w:pPr>
            <w:r>
              <w:t>none</w:t>
            </w:r>
          </w:p>
        </w:tc>
        <w:tc>
          <w:tcPr>
            <w:tcW w:w="1456" w:type="dxa"/>
          </w:tcPr>
          <w:p w14:paraId="5ECF49B8" w14:textId="5981DCAA" w:rsidR="00183308" w:rsidRDefault="00943277" w:rsidP="00183308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14BF847" w14:textId="77777777" w:rsidR="00183308" w:rsidRDefault="00183308" w:rsidP="00183308">
            <w:pPr>
              <w:jc w:val="center"/>
            </w:pPr>
          </w:p>
        </w:tc>
      </w:tr>
      <w:tr w:rsidR="00183308" w14:paraId="7D4037C8" w14:textId="77777777" w:rsidTr="00183308">
        <w:tc>
          <w:tcPr>
            <w:tcW w:w="1674" w:type="dxa"/>
          </w:tcPr>
          <w:p w14:paraId="60A8E8A7" w14:textId="0600A5B1" w:rsidR="00183308" w:rsidRDefault="00943277" w:rsidP="00183308">
            <w:pPr>
              <w:jc w:val="center"/>
            </w:pPr>
            <w:r>
              <w:t>part</w:t>
            </w:r>
          </w:p>
        </w:tc>
        <w:tc>
          <w:tcPr>
            <w:tcW w:w="1456" w:type="dxa"/>
          </w:tcPr>
          <w:p w14:paraId="4AF23DDC" w14:textId="3D239E39" w:rsidR="00183308" w:rsidRDefault="00943277" w:rsidP="00183308">
            <w:pPr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A3C100A" w14:textId="77777777" w:rsidR="00183308" w:rsidRDefault="00183308" w:rsidP="00183308">
            <w:pPr>
              <w:jc w:val="center"/>
            </w:pPr>
          </w:p>
        </w:tc>
      </w:tr>
      <w:tr w:rsidR="00183308" w14:paraId="564CF2DA" w14:textId="77777777" w:rsidTr="00183308">
        <w:tc>
          <w:tcPr>
            <w:tcW w:w="1674" w:type="dxa"/>
          </w:tcPr>
          <w:p w14:paraId="23A8DFEE" w14:textId="5B07A528" w:rsidR="00183308" w:rsidRDefault="00943277" w:rsidP="00183308">
            <w:pPr>
              <w:jc w:val="center"/>
            </w:pPr>
            <w:r>
              <w:t>full</w:t>
            </w:r>
          </w:p>
        </w:tc>
        <w:tc>
          <w:tcPr>
            <w:tcW w:w="1456" w:type="dxa"/>
          </w:tcPr>
          <w:p w14:paraId="20A37312" w14:textId="1382CDA6" w:rsidR="00183308" w:rsidRDefault="00943277" w:rsidP="00183308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39824990" w14:textId="77777777" w:rsidR="00183308" w:rsidRDefault="00183308" w:rsidP="00183308">
            <w:pPr>
              <w:jc w:val="center"/>
            </w:pPr>
          </w:p>
        </w:tc>
      </w:tr>
      <w:tr w:rsidR="00183308" w14:paraId="10D82511" w14:textId="77777777" w:rsidTr="00183308">
        <w:tc>
          <w:tcPr>
            <w:tcW w:w="1674" w:type="dxa"/>
            <w:tcBorders>
              <w:bottom w:val="single" w:sz="4" w:space="0" w:color="auto"/>
            </w:tcBorders>
          </w:tcPr>
          <w:p w14:paraId="610D715B" w14:textId="01264FC4" w:rsidR="00183308" w:rsidRDefault="00943277" w:rsidP="00183308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BC299EE" w14:textId="32138BBA" w:rsidR="00183308" w:rsidRDefault="00943277" w:rsidP="00183308">
            <w:pPr>
              <w:jc w:val="center"/>
            </w:pPr>
            <w:r>
              <w:t>none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398328D" w14:textId="77777777" w:rsidR="00183308" w:rsidRDefault="00183308" w:rsidP="00183308">
            <w:pPr>
              <w:jc w:val="center"/>
            </w:pPr>
          </w:p>
        </w:tc>
      </w:tr>
      <w:tr w:rsidR="00183308" w14:paraId="01B400C4" w14:textId="77777777" w:rsidTr="00183308"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14:paraId="4F12A87C" w14:textId="47173D19" w:rsidR="00183308" w:rsidRDefault="00943277" w:rsidP="00183308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19D67670" w14:textId="0D351020" w:rsidR="00183308" w:rsidRDefault="00943277" w:rsidP="00183308">
            <w:pPr>
              <w:jc w:val="center"/>
            </w:pPr>
            <w:r>
              <w:t>none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38A74E9" w14:textId="77777777" w:rsidR="00183308" w:rsidRDefault="00183308" w:rsidP="00183308">
            <w:pPr>
              <w:jc w:val="center"/>
            </w:pPr>
          </w:p>
        </w:tc>
      </w:tr>
      <w:tr w:rsidR="00183308" w14:paraId="705BA6CF" w14:textId="77777777" w:rsidTr="00183308">
        <w:tc>
          <w:tcPr>
            <w:tcW w:w="9021" w:type="dxa"/>
            <w:gridSpan w:val="5"/>
            <w:tcBorders>
              <w:top w:val="nil"/>
              <w:left w:val="nil"/>
              <w:bottom w:val="nil"/>
            </w:tcBorders>
          </w:tcPr>
          <w:p w14:paraId="718E04D0" w14:textId="77777777" w:rsidR="00183308" w:rsidRDefault="00183308" w:rsidP="00183308">
            <w:pPr>
              <w:jc w:val="center"/>
            </w:pPr>
          </w:p>
        </w:tc>
      </w:tr>
      <w:tr w:rsidR="00183308" w14:paraId="524D646C" w14:textId="77777777" w:rsidTr="00183308">
        <w:tc>
          <w:tcPr>
            <w:tcW w:w="1674" w:type="dxa"/>
            <w:tcBorders>
              <w:top w:val="single" w:sz="4" w:space="0" w:color="auto"/>
            </w:tcBorders>
          </w:tcPr>
          <w:p w14:paraId="071B3EBA" w14:textId="77777777" w:rsidR="00183308" w:rsidRPr="00183308" w:rsidRDefault="00183308" w:rsidP="00183308">
            <w:pPr>
              <w:jc w:val="center"/>
            </w:pPr>
            <w:r w:rsidRPr="00183308">
              <w:t>Not In Workforce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3B420BDC" w14:textId="77777777" w:rsidR="00183308" w:rsidRPr="00183308" w:rsidRDefault="00183308" w:rsidP="00183308">
            <w:pPr>
              <w:jc w:val="center"/>
            </w:pPr>
            <w:r w:rsidRPr="00183308">
              <w:t>Unemployed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6FCDC9CA" w14:textId="77777777" w:rsidR="00183308" w:rsidRPr="00183308" w:rsidRDefault="00183308" w:rsidP="00183308">
            <w:pPr>
              <w:jc w:val="center"/>
            </w:pPr>
            <w:r w:rsidRPr="00183308">
              <w:t>Underemployed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44C3468A" w14:textId="77777777" w:rsidR="00183308" w:rsidRPr="00183308" w:rsidRDefault="00183308" w:rsidP="00183308">
            <w:pPr>
              <w:jc w:val="center"/>
            </w:pPr>
            <w:r w:rsidRPr="00183308">
              <w:t>Employed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1275F53A" w14:textId="77777777" w:rsidR="00183308" w:rsidRDefault="00183308" w:rsidP="00B803AC"/>
        </w:tc>
      </w:tr>
      <w:tr w:rsidR="00183308" w14:paraId="3A06D0C0" w14:textId="77777777" w:rsidTr="00183308">
        <w:tc>
          <w:tcPr>
            <w:tcW w:w="1674" w:type="dxa"/>
          </w:tcPr>
          <w:p w14:paraId="7E125F78" w14:textId="1AC9A342" w:rsidR="00183308" w:rsidRPr="00183308" w:rsidRDefault="00943277" w:rsidP="00183308">
            <w:pPr>
              <w:jc w:val="center"/>
            </w:pPr>
            <w:r>
              <w:t>20</w:t>
            </w:r>
            <w:r w:rsidR="00183308" w:rsidRPr="00183308">
              <w:t>%</w:t>
            </w:r>
          </w:p>
        </w:tc>
        <w:tc>
          <w:tcPr>
            <w:tcW w:w="1456" w:type="dxa"/>
          </w:tcPr>
          <w:p w14:paraId="21E56F70" w14:textId="6EAEDC39" w:rsidR="00183308" w:rsidRPr="00183308" w:rsidRDefault="00943277" w:rsidP="00183308">
            <w:pPr>
              <w:jc w:val="center"/>
            </w:pPr>
            <w:r>
              <w:t>20</w:t>
            </w:r>
            <w:r w:rsidR="00183308" w:rsidRPr="00183308">
              <w:t xml:space="preserve"> %</w:t>
            </w:r>
          </w:p>
        </w:tc>
        <w:tc>
          <w:tcPr>
            <w:tcW w:w="1763" w:type="dxa"/>
          </w:tcPr>
          <w:p w14:paraId="79F0E471" w14:textId="2E45CFCF" w:rsidR="00183308" w:rsidRPr="00183308" w:rsidRDefault="00943277" w:rsidP="00183308">
            <w:pPr>
              <w:jc w:val="center"/>
            </w:pPr>
            <w:r>
              <w:t xml:space="preserve">20 </w:t>
            </w:r>
            <w:r w:rsidR="00183308" w:rsidRPr="00183308">
              <w:t>%</w:t>
            </w:r>
          </w:p>
        </w:tc>
        <w:tc>
          <w:tcPr>
            <w:tcW w:w="1464" w:type="dxa"/>
          </w:tcPr>
          <w:p w14:paraId="2978AB34" w14:textId="6DADD32E" w:rsidR="00183308" w:rsidRPr="00183308" w:rsidRDefault="00943277" w:rsidP="00183308">
            <w:pPr>
              <w:jc w:val="center"/>
            </w:pPr>
            <w:r>
              <w:t>80</w:t>
            </w:r>
            <w:r w:rsidR="00183308" w:rsidRPr="00183308">
              <w:t xml:space="preserve"> %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154CAFF4" w14:textId="77777777" w:rsidR="00183308" w:rsidRDefault="00183308" w:rsidP="00B803AC"/>
        </w:tc>
      </w:tr>
    </w:tbl>
    <w:p w14:paraId="308A19AB" w14:textId="77777777" w:rsidR="00AF1123" w:rsidRDefault="00AF1123" w:rsidP="00AF1123"/>
    <w:p w14:paraId="492CC3B1" w14:textId="45B3CE46" w:rsidR="00943277" w:rsidRDefault="00943277" w:rsidP="00943277">
      <w:pPr>
        <w:keepNext/>
        <w:keepLines/>
      </w:pPr>
      <w:r>
        <w:lastRenderedPageBreak/>
        <w:t xml:space="preserve">Test Data Set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1456"/>
        <w:gridCol w:w="1763"/>
        <w:gridCol w:w="1464"/>
        <w:gridCol w:w="2664"/>
      </w:tblGrid>
      <w:tr w:rsidR="00943277" w14:paraId="7F4D9CA5" w14:textId="77777777" w:rsidTr="00B803AC">
        <w:tc>
          <w:tcPr>
            <w:tcW w:w="1674" w:type="dxa"/>
            <w:tcBorders>
              <w:top w:val="single" w:sz="4" w:space="0" w:color="auto"/>
            </w:tcBorders>
          </w:tcPr>
          <w:p w14:paraId="555C303F" w14:textId="77777777" w:rsidR="00943277" w:rsidRDefault="00943277" w:rsidP="00943277">
            <w:pPr>
              <w:keepLines/>
              <w:jc w:val="center"/>
            </w:pPr>
            <w:r>
              <w:t>Current Status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4CB3BDA6" w14:textId="77777777" w:rsidR="00943277" w:rsidRDefault="00943277" w:rsidP="00943277">
            <w:pPr>
              <w:keepLines/>
              <w:jc w:val="center"/>
            </w:pPr>
            <w:r>
              <w:t>Desired Status</w:t>
            </w:r>
          </w:p>
        </w:tc>
        <w:tc>
          <w:tcPr>
            <w:tcW w:w="5891" w:type="dxa"/>
            <w:gridSpan w:val="3"/>
            <w:vMerge w:val="restart"/>
            <w:tcBorders>
              <w:top w:val="nil"/>
              <w:bottom w:val="nil"/>
            </w:tcBorders>
          </w:tcPr>
          <w:p w14:paraId="267F5E33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1A291454" w14:textId="77777777" w:rsidTr="00B803AC">
        <w:tc>
          <w:tcPr>
            <w:tcW w:w="1674" w:type="dxa"/>
          </w:tcPr>
          <w:p w14:paraId="5F7F6924" w14:textId="77777777" w:rsidR="00943277" w:rsidRDefault="00943277" w:rsidP="00943277">
            <w:pPr>
              <w:keepLines/>
              <w:jc w:val="center"/>
            </w:pPr>
            <w:r>
              <w:t>none</w:t>
            </w:r>
          </w:p>
        </w:tc>
        <w:tc>
          <w:tcPr>
            <w:tcW w:w="1456" w:type="dxa"/>
          </w:tcPr>
          <w:p w14:paraId="35F16604" w14:textId="77777777" w:rsidR="00943277" w:rsidRDefault="00943277" w:rsidP="00943277">
            <w:pPr>
              <w:keepLines/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8E37C6D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34F0BEAC" w14:textId="77777777" w:rsidTr="00B803AC">
        <w:tc>
          <w:tcPr>
            <w:tcW w:w="1674" w:type="dxa"/>
          </w:tcPr>
          <w:p w14:paraId="34FD8CDE" w14:textId="1CF4B9C9" w:rsidR="00943277" w:rsidRDefault="00943277" w:rsidP="00943277">
            <w:pPr>
              <w:keepLines/>
              <w:jc w:val="center"/>
            </w:pPr>
            <w:r>
              <w:t>none</w:t>
            </w:r>
          </w:p>
        </w:tc>
        <w:tc>
          <w:tcPr>
            <w:tcW w:w="1456" w:type="dxa"/>
          </w:tcPr>
          <w:p w14:paraId="7E11FCE2" w14:textId="77777777" w:rsidR="00943277" w:rsidRDefault="00943277" w:rsidP="00943277">
            <w:pPr>
              <w:keepLines/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31F5AF2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45E4C222" w14:textId="77777777" w:rsidTr="00B803AC">
        <w:tc>
          <w:tcPr>
            <w:tcW w:w="1674" w:type="dxa"/>
          </w:tcPr>
          <w:p w14:paraId="12CF8E46" w14:textId="1C97733C" w:rsidR="00943277" w:rsidRDefault="00943277" w:rsidP="00943277">
            <w:pPr>
              <w:keepLines/>
              <w:jc w:val="center"/>
            </w:pPr>
            <w:r>
              <w:t>none</w:t>
            </w:r>
          </w:p>
        </w:tc>
        <w:tc>
          <w:tcPr>
            <w:tcW w:w="1456" w:type="dxa"/>
          </w:tcPr>
          <w:p w14:paraId="3F91D957" w14:textId="77777777" w:rsidR="00943277" w:rsidRDefault="00943277" w:rsidP="00943277">
            <w:pPr>
              <w:keepLines/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94BA423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4F277AC5" w14:textId="77777777" w:rsidTr="00B803AC">
        <w:tc>
          <w:tcPr>
            <w:tcW w:w="1674" w:type="dxa"/>
            <w:tcBorders>
              <w:bottom w:val="single" w:sz="4" w:space="0" w:color="auto"/>
            </w:tcBorders>
          </w:tcPr>
          <w:p w14:paraId="73F87002" w14:textId="39540F82" w:rsidR="00943277" w:rsidRDefault="00943277" w:rsidP="00943277">
            <w:pPr>
              <w:keepLines/>
              <w:jc w:val="center"/>
            </w:pPr>
            <w:r>
              <w:t>none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CEDFEE1" w14:textId="5B6DFEFA" w:rsidR="00943277" w:rsidRDefault="00943277" w:rsidP="00943277">
            <w:pPr>
              <w:keepLines/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157C4D8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34B9E269" w14:textId="77777777" w:rsidTr="00B803AC"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14:paraId="389DAB69" w14:textId="0556C7A9" w:rsidR="00943277" w:rsidRDefault="00943277" w:rsidP="00943277">
            <w:pPr>
              <w:keepLines/>
              <w:jc w:val="center"/>
            </w:pPr>
            <w:r>
              <w:t>none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13C5BECD" w14:textId="75E1AF89" w:rsidR="00943277" w:rsidRDefault="00943277" w:rsidP="00943277">
            <w:pPr>
              <w:keepLines/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4358847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725CA9C5" w14:textId="77777777" w:rsidTr="00B803AC">
        <w:tc>
          <w:tcPr>
            <w:tcW w:w="9021" w:type="dxa"/>
            <w:gridSpan w:val="5"/>
            <w:tcBorders>
              <w:top w:val="nil"/>
              <w:left w:val="nil"/>
              <w:bottom w:val="nil"/>
            </w:tcBorders>
          </w:tcPr>
          <w:p w14:paraId="5A2FAF15" w14:textId="77777777" w:rsidR="00943277" w:rsidRDefault="00943277" w:rsidP="00943277">
            <w:pPr>
              <w:keepLines/>
              <w:jc w:val="center"/>
            </w:pPr>
          </w:p>
        </w:tc>
      </w:tr>
      <w:tr w:rsidR="00943277" w14:paraId="530D1D5E" w14:textId="77777777" w:rsidTr="00B803AC">
        <w:tc>
          <w:tcPr>
            <w:tcW w:w="1674" w:type="dxa"/>
            <w:tcBorders>
              <w:top w:val="single" w:sz="4" w:space="0" w:color="auto"/>
            </w:tcBorders>
          </w:tcPr>
          <w:p w14:paraId="67E9CF0B" w14:textId="77777777" w:rsidR="00943277" w:rsidRPr="00183308" w:rsidRDefault="00943277" w:rsidP="00943277">
            <w:pPr>
              <w:keepLines/>
              <w:jc w:val="center"/>
            </w:pPr>
            <w:r w:rsidRPr="00183308">
              <w:t>Not In Workforce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FB8C92B" w14:textId="77777777" w:rsidR="00943277" w:rsidRPr="00183308" w:rsidRDefault="00943277" w:rsidP="00943277">
            <w:pPr>
              <w:keepLines/>
              <w:jc w:val="center"/>
            </w:pPr>
            <w:r w:rsidRPr="00183308">
              <w:t>Unemployed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3F0A26E0" w14:textId="77777777" w:rsidR="00943277" w:rsidRPr="00183308" w:rsidRDefault="00943277" w:rsidP="00943277">
            <w:pPr>
              <w:keepLines/>
              <w:jc w:val="center"/>
            </w:pPr>
            <w:r w:rsidRPr="00183308">
              <w:t>Underemployed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3823852" w14:textId="77777777" w:rsidR="00943277" w:rsidRPr="00183308" w:rsidRDefault="00943277" w:rsidP="00943277">
            <w:pPr>
              <w:keepLines/>
              <w:jc w:val="center"/>
            </w:pPr>
            <w:r w:rsidRPr="00183308">
              <w:t>Employed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35B74635" w14:textId="77777777" w:rsidR="00943277" w:rsidRDefault="00943277" w:rsidP="00943277">
            <w:pPr>
              <w:keepLines/>
            </w:pPr>
          </w:p>
        </w:tc>
      </w:tr>
      <w:tr w:rsidR="00943277" w14:paraId="48883639" w14:textId="77777777" w:rsidTr="00B803AC">
        <w:tc>
          <w:tcPr>
            <w:tcW w:w="1674" w:type="dxa"/>
          </w:tcPr>
          <w:p w14:paraId="392C8F3E" w14:textId="4CB75677" w:rsidR="00943277" w:rsidRPr="00183308" w:rsidRDefault="00943277" w:rsidP="00943277">
            <w:pPr>
              <w:keepLines/>
              <w:jc w:val="center"/>
            </w:pPr>
            <w:r>
              <w:t>10</w:t>
            </w:r>
            <w:r>
              <w:t>0</w:t>
            </w:r>
            <w:r w:rsidRPr="00183308">
              <w:t>%</w:t>
            </w:r>
          </w:p>
        </w:tc>
        <w:tc>
          <w:tcPr>
            <w:tcW w:w="1456" w:type="dxa"/>
          </w:tcPr>
          <w:p w14:paraId="7D800D2B" w14:textId="677CFFDC" w:rsidR="00943277" w:rsidRPr="00183308" w:rsidRDefault="00943277" w:rsidP="00943277">
            <w:pPr>
              <w:keepLines/>
              <w:jc w:val="center"/>
            </w:pPr>
            <w:r>
              <w:t>10</w:t>
            </w:r>
            <w:r>
              <w:t>0</w:t>
            </w:r>
            <w:r w:rsidRPr="00183308">
              <w:t xml:space="preserve"> %</w:t>
            </w:r>
          </w:p>
        </w:tc>
        <w:tc>
          <w:tcPr>
            <w:tcW w:w="1763" w:type="dxa"/>
          </w:tcPr>
          <w:p w14:paraId="34862E0C" w14:textId="316CC13C" w:rsidR="00943277" w:rsidRPr="00183308" w:rsidRDefault="00943277" w:rsidP="00943277">
            <w:pPr>
              <w:keepLines/>
              <w:jc w:val="center"/>
            </w:pPr>
            <w:r>
              <w:t>10</w:t>
            </w:r>
            <w:r>
              <w:t xml:space="preserve">0 </w:t>
            </w:r>
            <w:r w:rsidRPr="00183308">
              <w:t>%</w:t>
            </w:r>
          </w:p>
        </w:tc>
        <w:tc>
          <w:tcPr>
            <w:tcW w:w="1464" w:type="dxa"/>
          </w:tcPr>
          <w:p w14:paraId="1AA14CEA" w14:textId="343DF89C" w:rsidR="00943277" w:rsidRPr="00183308" w:rsidRDefault="00943277" w:rsidP="00943277">
            <w:pPr>
              <w:keepLines/>
              <w:jc w:val="center"/>
            </w:pPr>
            <w:r>
              <w:t>0</w:t>
            </w:r>
            <w:r w:rsidRPr="00183308">
              <w:t xml:space="preserve"> %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39107C95" w14:textId="77777777" w:rsidR="00943277" w:rsidRDefault="00943277" w:rsidP="00943277">
            <w:pPr>
              <w:keepLines/>
            </w:pPr>
          </w:p>
        </w:tc>
      </w:tr>
    </w:tbl>
    <w:p w14:paraId="1581F8F2" w14:textId="77777777" w:rsidR="00943277" w:rsidRDefault="00943277" w:rsidP="00943277"/>
    <w:p w14:paraId="00B08EA4" w14:textId="17E76B8B" w:rsidR="00943277" w:rsidRDefault="00943277" w:rsidP="00943277">
      <w:r>
        <w:t xml:space="preserve">Test Data Set </w:t>
      </w:r>
      <w:r>
        <w:t>4</w:t>
      </w: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1456"/>
        <w:gridCol w:w="1763"/>
        <w:gridCol w:w="1464"/>
        <w:gridCol w:w="2664"/>
      </w:tblGrid>
      <w:tr w:rsidR="00943277" w14:paraId="2809EA68" w14:textId="77777777" w:rsidTr="00B803AC">
        <w:tc>
          <w:tcPr>
            <w:tcW w:w="1674" w:type="dxa"/>
            <w:tcBorders>
              <w:top w:val="single" w:sz="4" w:space="0" w:color="auto"/>
            </w:tcBorders>
          </w:tcPr>
          <w:p w14:paraId="105CDD95" w14:textId="77777777" w:rsidR="00943277" w:rsidRDefault="00943277" w:rsidP="00B803AC">
            <w:pPr>
              <w:jc w:val="center"/>
            </w:pPr>
            <w:r>
              <w:t>Current Status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5AD52DA" w14:textId="77777777" w:rsidR="00943277" w:rsidRDefault="00943277" w:rsidP="00B803AC">
            <w:pPr>
              <w:jc w:val="center"/>
            </w:pPr>
            <w:r>
              <w:t>Desired Status</w:t>
            </w:r>
          </w:p>
        </w:tc>
        <w:tc>
          <w:tcPr>
            <w:tcW w:w="5891" w:type="dxa"/>
            <w:gridSpan w:val="3"/>
            <w:vMerge w:val="restart"/>
            <w:tcBorders>
              <w:top w:val="nil"/>
              <w:bottom w:val="nil"/>
            </w:tcBorders>
          </w:tcPr>
          <w:p w14:paraId="75506399" w14:textId="77777777" w:rsidR="00943277" w:rsidRDefault="00943277" w:rsidP="00B803AC">
            <w:pPr>
              <w:jc w:val="center"/>
            </w:pPr>
          </w:p>
        </w:tc>
      </w:tr>
      <w:tr w:rsidR="00943277" w14:paraId="18CCAEE1" w14:textId="77777777" w:rsidTr="00B803AC">
        <w:tc>
          <w:tcPr>
            <w:tcW w:w="1674" w:type="dxa"/>
          </w:tcPr>
          <w:p w14:paraId="1F725B25" w14:textId="195381FD" w:rsidR="00943277" w:rsidRDefault="00943277" w:rsidP="00943277">
            <w:pPr>
              <w:jc w:val="center"/>
            </w:pPr>
            <w:r>
              <w:t>none</w:t>
            </w:r>
          </w:p>
        </w:tc>
        <w:tc>
          <w:tcPr>
            <w:tcW w:w="1456" w:type="dxa"/>
          </w:tcPr>
          <w:p w14:paraId="011F593C" w14:textId="000064A2" w:rsidR="00943277" w:rsidRDefault="00943277" w:rsidP="00943277">
            <w:pPr>
              <w:jc w:val="center"/>
            </w:pPr>
            <w:r>
              <w:t>none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AAF0E84" w14:textId="77777777" w:rsidR="00943277" w:rsidRDefault="00943277" w:rsidP="00943277">
            <w:pPr>
              <w:jc w:val="center"/>
            </w:pPr>
          </w:p>
        </w:tc>
      </w:tr>
      <w:tr w:rsidR="00943277" w14:paraId="49C87294" w14:textId="77777777" w:rsidTr="00B803AC">
        <w:tc>
          <w:tcPr>
            <w:tcW w:w="1674" w:type="dxa"/>
          </w:tcPr>
          <w:p w14:paraId="7F5DB34E" w14:textId="46FEC09F" w:rsidR="00943277" w:rsidRDefault="00943277" w:rsidP="00943277">
            <w:pPr>
              <w:jc w:val="center"/>
            </w:pPr>
            <w:r>
              <w:t>part</w:t>
            </w:r>
          </w:p>
        </w:tc>
        <w:tc>
          <w:tcPr>
            <w:tcW w:w="1456" w:type="dxa"/>
          </w:tcPr>
          <w:p w14:paraId="48B4BD6B" w14:textId="2B5B00C6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8D3A0B0" w14:textId="77777777" w:rsidR="00943277" w:rsidRDefault="00943277" w:rsidP="00943277">
            <w:pPr>
              <w:jc w:val="center"/>
            </w:pPr>
          </w:p>
        </w:tc>
      </w:tr>
      <w:tr w:rsidR="00943277" w14:paraId="4F5B224D" w14:textId="77777777" w:rsidTr="00B803AC">
        <w:tc>
          <w:tcPr>
            <w:tcW w:w="1674" w:type="dxa"/>
          </w:tcPr>
          <w:p w14:paraId="29E06E29" w14:textId="79B30C95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</w:tcPr>
          <w:p w14:paraId="21EEDEEE" w14:textId="77777777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3EB279A" w14:textId="77777777" w:rsidR="00943277" w:rsidRDefault="00943277" w:rsidP="00943277">
            <w:pPr>
              <w:jc w:val="center"/>
            </w:pPr>
          </w:p>
        </w:tc>
      </w:tr>
      <w:tr w:rsidR="00943277" w14:paraId="301741A9" w14:textId="77777777" w:rsidTr="00B803AC">
        <w:tc>
          <w:tcPr>
            <w:tcW w:w="1674" w:type="dxa"/>
            <w:tcBorders>
              <w:bottom w:val="single" w:sz="4" w:space="0" w:color="auto"/>
            </w:tcBorders>
          </w:tcPr>
          <w:p w14:paraId="763FB844" w14:textId="647BD9C8" w:rsidR="00943277" w:rsidRDefault="00943277" w:rsidP="00943277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058CEFCF" w14:textId="363B2136" w:rsidR="00943277" w:rsidRDefault="00943277" w:rsidP="00943277">
            <w:pPr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AD88948" w14:textId="77777777" w:rsidR="00943277" w:rsidRDefault="00943277" w:rsidP="00943277">
            <w:pPr>
              <w:jc w:val="center"/>
            </w:pPr>
          </w:p>
        </w:tc>
      </w:tr>
      <w:tr w:rsidR="00943277" w14:paraId="3E35F329" w14:textId="77777777" w:rsidTr="00B803AC"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14:paraId="073EB435" w14:textId="48B971D2" w:rsidR="00943277" w:rsidRDefault="00F62A25" w:rsidP="00943277">
            <w:pPr>
              <w:jc w:val="center"/>
            </w:pPr>
            <w:r>
              <w:t>none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B94177E" w14:textId="1D7FD1F6" w:rsidR="00943277" w:rsidRDefault="00F62A25" w:rsidP="00943277">
            <w:pPr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B560621" w14:textId="77777777" w:rsidR="00943277" w:rsidRDefault="00943277" w:rsidP="00943277">
            <w:pPr>
              <w:jc w:val="center"/>
            </w:pPr>
          </w:p>
        </w:tc>
      </w:tr>
      <w:tr w:rsidR="00943277" w14:paraId="3A58680F" w14:textId="77777777" w:rsidTr="00B803AC">
        <w:tc>
          <w:tcPr>
            <w:tcW w:w="9021" w:type="dxa"/>
            <w:gridSpan w:val="5"/>
            <w:tcBorders>
              <w:top w:val="nil"/>
              <w:left w:val="nil"/>
              <w:bottom w:val="nil"/>
            </w:tcBorders>
          </w:tcPr>
          <w:p w14:paraId="36BE3733" w14:textId="77777777" w:rsidR="00943277" w:rsidRDefault="00943277" w:rsidP="00B803AC">
            <w:pPr>
              <w:jc w:val="center"/>
            </w:pPr>
          </w:p>
        </w:tc>
      </w:tr>
      <w:tr w:rsidR="00943277" w14:paraId="2DC87F27" w14:textId="77777777" w:rsidTr="00B803AC">
        <w:tc>
          <w:tcPr>
            <w:tcW w:w="1674" w:type="dxa"/>
            <w:tcBorders>
              <w:top w:val="single" w:sz="4" w:space="0" w:color="auto"/>
            </w:tcBorders>
          </w:tcPr>
          <w:p w14:paraId="6C9CDAB1" w14:textId="77777777" w:rsidR="00943277" w:rsidRPr="00183308" w:rsidRDefault="00943277" w:rsidP="00B803AC">
            <w:pPr>
              <w:jc w:val="center"/>
            </w:pPr>
            <w:r w:rsidRPr="00183308">
              <w:t>Not In Workforce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87EB0EF" w14:textId="77777777" w:rsidR="00943277" w:rsidRPr="00183308" w:rsidRDefault="00943277" w:rsidP="00B803AC">
            <w:pPr>
              <w:jc w:val="center"/>
            </w:pPr>
            <w:r w:rsidRPr="00183308">
              <w:t>Unemployed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0F56ABC0" w14:textId="77777777" w:rsidR="00943277" w:rsidRPr="00183308" w:rsidRDefault="00943277" w:rsidP="00B803AC">
            <w:pPr>
              <w:jc w:val="center"/>
            </w:pPr>
            <w:r w:rsidRPr="00183308">
              <w:t>Underemployed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B079FF2" w14:textId="77777777" w:rsidR="00943277" w:rsidRPr="00183308" w:rsidRDefault="00943277" w:rsidP="00B803AC">
            <w:pPr>
              <w:jc w:val="center"/>
            </w:pPr>
            <w:r w:rsidRPr="00183308">
              <w:t>Employed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3E8FCD6C" w14:textId="77777777" w:rsidR="00943277" w:rsidRDefault="00943277" w:rsidP="00B803AC"/>
        </w:tc>
      </w:tr>
      <w:tr w:rsidR="00943277" w14:paraId="7AAED03E" w14:textId="77777777" w:rsidTr="00B803AC">
        <w:tc>
          <w:tcPr>
            <w:tcW w:w="1674" w:type="dxa"/>
          </w:tcPr>
          <w:p w14:paraId="7FC2C99D" w14:textId="51D6E3DC" w:rsidR="00943277" w:rsidRPr="00183308" w:rsidRDefault="00F62A25" w:rsidP="00B803AC">
            <w:pPr>
              <w:jc w:val="center"/>
            </w:pPr>
            <w:r>
              <w:t>4</w:t>
            </w:r>
            <w:r w:rsidR="00943277">
              <w:t>0</w:t>
            </w:r>
            <w:r w:rsidR="00943277" w:rsidRPr="00183308">
              <w:t>%</w:t>
            </w:r>
          </w:p>
        </w:tc>
        <w:tc>
          <w:tcPr>
            <w:tcW w:w="1456" w:type="dxa"/>
          </w:tcPr>
          <w:p w14:paraId="6EBD930E" w14:textId="104CC36E" w:rsidR="00943277" w:rsidRPr="00183308" w:rsidRDefault="00F62A25" w:rsidP="00B803AC">
            <w:pPr>
              <w:jc w:val="center"/>
            </w:pPr>
            <w:r>
              <w:t>4</w:t>
            </w:r>
            <w:r w:rsidR="00943277">
              <w:t>0</w:t>
            </w:r>
            <w:r w:rsidR="00943277" w:rsidRPr="00183308">
              <w:t xml:space="preserve"> %</w:t>
            </w:r>
          </w:p>
        </w:tc>
        <w:tc>
          <w:tcPr>
            <w:tcW w:w="1763" w:type="dxa"/>
          </w:tcPr>
          <w:p w14:paraId="79BF6636" w14:textId="40AE342F" w:rsidR="00943277" w:rsidRPr="00183308" w:rsidRDefault="00F62A25" w:rsidP="00B803AC">
            <w:pPr>
              <w:jc w:val="center"/>
            </w:pPr>
            <w:r>
              <w:t>4</w:t>
            </w:r>
            <w:r w:rsidR="00943277">
              <w:t xml:space="preserve">0 </w:t>
            </w:r>
            <w:r w:rsidR="00943277" w:rsidRPr="00183308">
              <w:t>%</w:t>
            </w:r>
          </w:p>
        </w:tc>
        <w:tc>
          <w:tcPr>
            <w:tcW w:w="1464" w:type="dxa"/>
          </w:tcPr>
          <w:p w14:paraId="3EC115A3" w14:textId="17C57B2A" w:rsidR="00943277" w:rsidRPr="00183308" w:rsidRDefault="00F62A25" w:rsidP="00B803AC">
            <w:pPr>
              <w:jc w:val="center"/>
            </w:pPr>
            <w:r>
              <w:t>6</w:t>
            </w:r>
            <w:r w:rsidR="00943277">
              <w:t>0</w:t>
            </w:r>
            <w:r w:rsidR="00943277" w:rsidRPr="00183308">
              <w:t xml:space="preserve"> %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1067D6F9" w14:textId="77777777" w:rsidR="00943277" w:rsidRDefault="00943277" w:rsidP="00B803AC"/>
        </w:tc>
      </w:tr>
    </w:tbl>
    <w:p w14:paraId="67974809" w14:textId="77777777" w:rsidR="00943277" w:rsidRDefault="00943277" w:rsidP="00943277"/>
    <w:p w14:paraId="0C121672" w14:textId="2146E410" w:rsidR="00943277" w:rsidRDefault="00943277" w:rsidP="00943277">
      <w:r>
        <w:t xml:space="preserve">Test Data Set </w:t>
      </w:r>
      <w:r>
        <w:t>5</w:t>
      </w: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1456"/>
        <w:gridCol w:w="1763"/>
        <w:gridCol w:w="1464"/>
        <w:gridCol w:w="2664"/>
      </w:tblGrid>
      <w:tr w:rsidR="00943277" w14:paraId="152EA9DF" w14:textId="77777777" w:rsidTr="00B803AC">
        <w:tc>
          <w:tcPr>
            <w:tcW w:w="1674" w:type="dxa"/>
            <w:tcBorders>
              <w:top w:val="single" w:sz="4" w:space="0" w:color="auto"/>
            </w:tcBorders>
          </w:tcPr>
          <w:p w14:paraId="2CF3DCFF" w14:textId="77777777" w:rsidR="00943277" w:rsidRDefault="00943277" w:rsidP="00B803AC">
            <w:pPr>
              <w:jc w:val="center"/>
            </w:pPr>
            <w:r>
              <w:t>Current Status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2271E45A" w14:textId="77777777" w:rsidR="00943277" w:rsidRDefault="00943277" w:rsidP="00B803AC">
            <w:pPr>
              <w:jc w:val="center"/>
            </w:pPr>
            <w:r>
              <w:t>Desired Status</w:t>
            </w:r>
          </w:p>
        </w:tc>
        <w:tc>
          <w:tcPr>
            <w:tcW w:w="5891" w:type="dxa"/>
            <w:gridSpan w:val="3"/>
            <w:vMerge w:val="restart"/>
            <w:tcBorders>
              <w:top w:val="nil"/>
              <w:bottom w:val="nil"/>
            </w:tcBorders>
          </w:tcPr>
          <w:p w14:paraId="06520FA4" w14:textId="77777777" w:rsidR="00943277" w:rsidRDefault="00943277" w:rsidP="00B803AC">
            <w:pPr>
              <w:jc w:val="center"/>
            </w:pPr>
          </w:p>
        </w:tc>
      </w:tr>
      <w:tr w:rsidR="00943277" w14:paraId="39601E6D" w14:textId="77777777" w:rsidTr="00B803AC">
        <w:tc>
          <w:tcPr>
            <w:tcW w:w="1674" w:type="dxa"/>
          </w:tcPr>
          <w:p w14:paraId="3A3798B1" w14:textId="77777777" w:rsidR="00943277" w:rsidRDefault="00943277" w:rsidP="00B803AC">
            <w:pPr>
              <w:jc w:val="center"/>
            </w:pPr>
            <w:r>
              <w:t>none</w:t>
            </w:r>
          </w:p>
        </w:tc>
        <w:tc>
          <w:tcPr>
            <w:tcW w:w="1456" w:type="dxa"/>
          </w:tcPr>
          <w:p w14:paraId="01E99F7D" w14:textId="2FA9683E" w:rsidR="00943277" w:rsidRDefault="00F62A25" w:rsidP="00B803AC">
            <w:pPr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A982213" w14:textId="77777777" w:rsidR="00943277" w:rsidRDefault="00943277" w:rsidP="00B803AC">
            <w:pPr>
              <w:jc w:val="center"/>
            </w:pPr>
          </w:p>
        </w:tc>
      </w:tr>
      <w:tr w:rsidR="00943277" w14:paraId="7469E125" w14:textId="77777777" w:rsidTr="00B803AC">
        <w:tc>
          <w:tcPr>
            <w:tcW w:w="1674" w:type="dxa"/>
          </w:tcPr>
          <w:p w14:paraId="377C1F2E" w14:textId="77777777" w:rsidR="00943277" w:rsidRDefault="00943277" w:rsidP="00B803AC">
            <w:pPr>
              <w:jc w:val="center"/>
            </w:pPr>
            <w:r>
              <w:t>part</w:t>
            </w:r>
          </w:p>
        </w:tc>
        <w:tc>
          <w:tcPr>
            <w:tcW w:w="1456" w:type="dxa"/>
          </w:tcPr>
          <w:p w14:paraId="2FC4EA8C" w14:textId="77777777" w:rsidR="00943277" w:rsidRDefault="00943277" w:rsidP="00B803AC">
            <w:pPr>
              <w:jc w:val="center"/>
            </w:pPr>
            <w:r>
              <w:t>part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3066D799" w14:textId="77777777" w:rsidR="00943277" w:rsidRDefault="00943277" w:rsidP="00B803AC">
            <w:pPr>
              <w:jc w:val="center"/>
            </w:pPr>
          </w:p>
        </w:tc>
      </w:tr>
      <w:tr w:rsidR="00943277" w14:paraId="65F7B97C" w14:textId="77777777" w:rsidTr="00B803AC">
        <w:tc>
          <w:tcPr>
            <w:tcW w:w="1674" w:type="dxa"/>
          </w:tcPr>
          <w:p w14:paraId="1CEF3D1B" w14:textId="77777777" w:rsidR="00943277" w:rsidRDefault="00943277" w:rsidP="00B803AC">
            <w:pPr>
              <w:jc w:val="center"/>
            </w:pPr>
            <w:r>
              <w:t>full</w:t>
            </w:r>
          </w:p>
        </w:tc>
        <w:tc>
          <w:tcPr>
            <w:tcW w:w="1456" w:type="dxa"/>
          </w:tcPr>
          <w:p w14:paraId="2108079B" w14:textId="77777777" w:rsidR="00943277" w:rsidRDefault="00943277" w:rsidP="00B803AC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C189422" w14:textId="77777777" w:rsidR="00943277" w:rsidRDefault="00943277" w:rsidP="00B803AC">
            <w:pPr>
              <w:jc w:val="center"/>
            </w:pPr>
          </w:p>
        </w:tc>
      </w:tr>
      <w:tr w:rsidR="00943277" w14:paraId="2425A7CF" w14:textId="77777777" w:rsidTr="00B803AC">
        <w:tc>
          <w:tcPr>
            <w:tcW w:w="1674" w:type="dxa"/>
            <w:tcBorders>
              <w:bottom w:val="single" w:sz="4" w:space="0" w:color="auto"/>
            </w:tcBorders>
          </w:tcPr>
          <w:p w14:paraId="6B93C1C8" w14:textId="77777777" w:rsidR="00943277" w:rsidRDefault="00943277" w:rsidP="00B803AC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E7DF98A" w14:textId="0833125A" w:rsidR="00943277" w:rsidRDefault="00F62A25" w:rsidP="00B803AC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1DADB8D" w14:textId="77777777" w:rsidR="00943277" w:rsidRDefault="00943277" w:rsidP="00B803AC">
            <w:pPr>
              <w:jc w:val="center"/>
            </w:pPr>
          </w:p>
        </w:tc>
      </w:tr>
      <w:tr w:rsidR="00943277" w14:paraId="4EF47340" w14:textId="77777777" w:rsidTr="00B803AC"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14:paraId="53A38624" w14:textId="77777777" w:rsidR="00943277" w:rsidRDefault="00943277" w:rsidP="00B803AC">
            <w:pPr>
              <w:jc w:val="center"/>
            </w:pPr>
            <w:r>
              <w:t>full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35DFA08" w14:textId="25F1DC79" w:rsidR="00943277" w:rsidRDefault="00F62A25" w:rsidP="00B803AC">
            <w:pPr>
              <w:jc w:val="center"/>
            </w:pPr>
            <w:r>
              <w:t>full</w:t>
            </w:r>
          </w:p>
        </w:tc>
        <w:tc>
          <w:tcPr>
            <w:tcW w:w="5891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74DCE6A" w14:textId="77777777" w:rsidR="00943277" w:rsidRDefault="00943277" w:rsidP="00B803AC">
            <w:pPr>
              <w:jc w:val="center"/>
            </w:pPr>
          </w:p>
        </w:tc>
      </w:tr>
      <w:tr w:rsidR="00943277" w14:paraId="0D288122" w14:textId="77777777" w:rsidTr="00B803AC">
        <w:tc>
          <w:tcPr>
            <w:tcW w:w="9021" w:type="dxa"/>
            <w:gridSpan w:val="5"/>
            <w:tcBorders>
              <w:top w:val="nil"/>
              <w:left w:val="nil"/>
              <w:bottom w:val="nil"/>
            </w:tcBorders>
          </w:tcPr>
          <w:p w14:paraId="12F647AD" w14:textId="77777777" w:rsidR="00943277" w:rsidRDefault="00943277" w:rsidP="00B803AC">
            <w:pPr>
              <w:jc w:val="center"/>
            </w:pPr>
          </w:p>
        </w:tc>
      </w:tr>
      <w:tr w:rsidR="00943277" w14:paraId="1AAE604D" w14:textId="77777777" w:rsidTr="00B803AC">
        <w:tc>
          <w:tcPr>
            <w:tcW w:w="1674" w:type="dxa"/>
            <w:tcBorders>
              <w:top w:val="single" w:sz="4" w:space="0" w:color="auto"/>
            </w:tcBorders>
          </w:tcPr>
          <w:p w14:paraId="65EE9B30" w14:textId="77777777" w:rsidR="00943277" w:rsidRPr="00183308" w:rsidRDefault="00943277" w:rsidP="00B803AC">
            <w:pPr>
              <w:jc w:val="center"/>
            </w:pPr>
            <w:r w:rsidRPr="00183308">
              <w:t>Not In Workforce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DC4763A" w14:textId="77777777" w:rsidR="00943277" w:rsidRPr="00183308" w:rsidRDefault="00943277" w:rsidP="00B803AC">
            <w:pPr>
              <w:jc w:val="center"/>
            </w:pPr>
            <w:r w:rsidRPr="00183308">
              <w:t>Unemployed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44F8573A" w14:textId="77777777" w:rsidR="00943277" w:rsidRPr="00183308" w:rsidRDefault="00943277" w:rsidP="00B803AC">
            <w:pPr>
              <w:jc w:val="center"/>
            </w:pPr>
            <w:r w:rsidRPr="00183308">
              <w:t>Underemployed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63722D7" w14:textId="77777777" w:rsidR="00943277" w:rsidRPr="00183308" w:rsidRDefault="00943277" w:rsidP="00B803AC">
            <w:pPr>
              <w:jc w:val="center"/>
            </w:pPr>
            <w:r w:rsidRPr="00183308">
              <w:t>Employed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0C40529F" w14:textId="77777777" w:rsidR="00943277" w:rsidRDefault="00943277" w:rsidP="00B803AC"/>
        </w:tc>
      </w:tr>
      <w:tr w:rsidR="00943277" w14:paraId="5CD6663F" w14:textId="77777777" w:rsidTr="00B803AC">
        <w:tc>
          <w:tcPr>
            <w:tcW w:w="1674" w:type="dxa"/>
          </w:tcPr>
          <w:p w14:paraId="2EB128D7" w14:textId="77777777" w:rsidR="00943277" w:rsidRPr="00183308" w:rsidRDefault="00943277" w:rsidP="00B803AC">
            <w:pPr>
              <w:jc w:val="center"/>
            </w:pPr>
            <w:r>
              <w:t>20</w:t>
            </w:r>
            <w:r w:rsidRPr="00183308">
              <w:t>%</w:t>
            </w:r>
          </w:p>
        </w:tc>
        <w:tc>
          <w:tcPr>
            <w:tcW w:w="1456" w:type="dxa"/>
          </w:tcPr>
          <w:p w14:paraId="5D7882CA" w14:textId="77777777" w:rsidR="00943277" w:rsidRPr="00183308" w:rsidRDefault="00943277" w:rsidP="00B803AC">
            <w:pPr>
              <w:jc w:val="center"/>
            </w:pPr>
            <w:r>
              <w:t>20</w:t>
            </w:r>
            <w:r w:rsidRPr="00183308">
              <w:t xml:space="preserve"> %</w:t>
            </w:r>
          </w:p>
        </w:tc>
        <w:tc>
          <w:tcPr>
            <w:tcW w:w="1763" w:type="dxa"/>
          </w:tcPr>
          <w:p w14:paraId="733E728B" w14:textId="77777777" w:rsidR="00943277" w:rsidRPr="00183308" w:rsidRDefault="00943277" w:rsidP="00B803AC">
            <w:pPr>
              <w:jc w:val="center"/>
            </w:pPr>
            <w:r>
              <w:t xml:space="preserve">20 </w:t>
            </w:r>
            <w:r w:rsidRPr="00183308">
              <w:t>%</w:t>
            </w:r>
          </w:p>
        </w:tc>
        <w:tc>
          <w:tcPr>
            <w:tcW w:w="1464" w:type="dxa"/>
          </w:tcPr>
          <w:p w14:paraId="3DBD45AB" w14:textId="77777777" w:rsidR="00943277" w:rsidRPr="00183308" w:rsidRDefault="00943277" w:rsidP="00B803AC">
            <w:pPr>
              <w:jc w:val="center"/>
            </w:pPr>
            <w:r>
              <w:t>80</w:t>
            </w:r>
            <w:r w:rsidRPr="00183308">
              <w:t xml:space="preserve"> %</w:t>
            </w:r>
          </w:p>
        </w:tc>
        <w:tc>
          <w:tcPr>
            <w:tcW w:w="2664" w:type="dxa"/>
            <w:tcBorders>
              <w:top w:val="nil"/>
              <w:bottom w:val="nil"/>
            </w:tcBorders>
          </w:tcPr>
          <w:p w14:paraId="21267EAD" w14:textId="77777777" w:rsidR="00943277" w:rsidRDefault="00943277" w:rsidP="00B803AC"/>
        </w:tc>
      </w:tr>
    </w:tbl>
    <w:p w14:paraId="281D6FF5" w14:textId="77777777" w:rsidR="00943277" w:rsidRPr="00AF1123" w:rsidRDefault="00943277" w:rsidP="00943277">
      <w:pPr>
        <w:sectPr w:rsidR="00943277" w:rsidRPr="00AF1123" w:rsidSect="006D1E9B"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CAEE552" w14:textId="3BC7F880" w:rsidR="00943277" w:rsidRDefault="00605757" w:rsidP="00605757">
      <w:pPr>
        <w:pStyle w:val="Heading1"/>
      </w:pPr>
      <w:r>
        <w:lastRenderedPageBreak/>
        <w:t>Test Plan – Person Details</w:t>
      </w:r>
    </w:p>
    <w:p w14:paraId="019522BE" w14:textId="0E989516" w:rsidR="00605757" w:rsidRDefault="00605757" w:rsidP="00605757">
      <w:pPr>
        <w:pStyle w:val="ListParagraph"/>
        <w:numPr>
          <w:ilvl w:val="0"/>
          <w:numId w:val="10"/>
        </w:numPr>
      </w:pPr>
      <w:r>
        <w:t>Given the test data as outlined below, all filter settings need to be tested to ensure that the output results only produce records matching the applied filters</w:t>
      </w:r>
    </w:p>
    <w:p w14:paraId="0E9C2E42" w14:textId="68B5D062" w:rsidR="000A7CB2" w:rsidRDefault="000A7CB2" w:rsidP="000A7CB2"/>
    <w:p w14:paraId="2208291A" w14:textId="1689718F" w:rsidR="000A7CB2" w:rsidRDefault="000A7CB2" w:rsidP="000A7CB2">
      <w:pPr>
        <w:pStyle w:val="Heading2"/>
      </w:pPr>
      <w:r>
        <w:t>Test Data Set</w:t>
      </w:r>
    </w:p>
    <w:p w14:paraId="31D62FA0" w14:textId="00EDDB34" w:rsidR="000A7CB2" w:rsidRDefault="000A7CB2" w:rsidP="000A7CB2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310"/>
        <w:gridCol w:w="1284"/>
        <w:gridCol w:w="1286"/>
        <w:gridCol w:w="1286"/>
      </w:tblGrid>
      <w:tr w:rsidR="000A7CB2" w14:paraId="3F07E68C" w14:textId="77777777" w:rsidTr="00A11BC9">
        <w:trPr>
          <w:jc w:val="center"/>
        </w:trPr>
        <w:tc>
          <w:tcPr>
            <w:tcW w:w="712" w:type="pct"/>
          </w:tcPr>
          <w:p w14:paraId="50B691E2" w14:textId="7C7DB73F" w:rsidR="000A7CB2" w:rsidRDefault="000A7CB2" w:rsidP="000A7CB2">
            <w:r>
              <w:t>Given Name</w:t>
            </w:r>
          </w:p>
        </w:tc>
        <w:tc>
          <w:tcPr>
            <w:tcW w:w="712" w:type="pct"/>
          </w:tcPr>
          <w:p w14:paraId="07075A9B" w14:textId="2E003188" w:rsidR="000A7CB2" w:rsidRDefault="000A7CB2" w:rsidP="000A7CB2">
            <w:r>
              <w:t>Surname</w:t>
            </w:r>
          </w:p>
        </w:tc>
        <w:tc>
          <w:tcPr>
            <w:tcW w:w="712" w:type="pct"/>
          </w:tcPr>
          <w:p w14:paraId="402B9512" w14:textId="16908880" w:rsidR="000A7CB2" w:rsidRDefault="000A7CB2" w:rsidP="000A7CB2">
            <w:r>
              <w:t>Gender</w:t>
            </w:r>
          </w:p>
        </w:tc>
        <w:tc>
          <w:tcPr>
            <w:tcW w:w="726" w:type="pct"/>
          </w:tcPr>
          <w:p w14:paraId="6302A62F" w14:textId="19EDDCD8" w:rsidR="000A7CB2" w:rsidRDefault="000A7CB2" w:rsidP="000A7CB2">
            <w:proofErr w:type="spellStart"/>
            <w:r>
              <w:t>DoB</w:t>
            </w:r>
            <w:proofErr w:type="spellEnd"/>
          </w:p>
        </w:tc>
        <w:tc>
          <w:tcPr>
            <w:tcW w:w="712" w:type="pct"/>
          </w:tcPr>
          <w:p w14:paraId="77AE4053" w14:textId="347EA9BA" w:rsidR="000A7CB2" w:rsidRDefault="000A7CB2" w:rsidP="000A7CB2">
            <w:r>
              <w:t>Postcode</w:t>
            </w:r>
          </w:p>
        </w:tc>
        <w:tc>
          <w:tcPr>
            <w:tcW w:w="713" w:type="pct"/>
          </w:tcPr>
          <w:p w14:paraId="72E69587" w14:textId="7922A538" w:rsidR="000A7CB2" w:rsidRDefault="000A7CB2" w:rsidP="000A7CB2">
            <w:r>
              <w:t>Current</w:t>
            </w:r>
          </w:p>
        </w:tc>
        <w:tc>
          <w:tcPr>
            <w:tcW w:w="713" w:type="pct"/>
          </w:tcPr>
          <w:p w14:paraId="1303531B" w14:textId="05E860E3" w:rsidR="000A7CB2" w:rsidRDefault="000A7CB2" w:rsidP="000A7CB2">
            <w:r>
              <w:t>Desired</w:t>
            </w:r>
          </w:p>
        </w:tc>
      </w:tr>
      <w:tr w:rsidR="000A7CB2" w14:paraId="48D456FD" w14:textId="77777777" w:rsidTr="00A11BC9">
        <w:trPr>
          <w:jc w:val="center"/>
        </w:trPr>
        <w:tc>
          <w:tcPr>
            <w:tcW w:w="712" w:type="pct"/>
          </w:tcPr>
          <w:p w14:paraId="2D2471FD" w14:textId="114CE408" w:rsidR="000A7CB2" w:rsidRDefault="000A7CB2" w:rsidP="000A7CB2">
            <w:r>
              <w:t xml:space="preserve">Mal </w:t>
            </w:r>
          </w:p>
        </w:tc>
        <w:tc>
          <w:tcPr>
            <w:tcW w:w="712" w:type="pct"/>
          </w:tcPr>
          <w:p w14:paraId="6A35AFC7" w14:textId="3B1BA281" w:rsidR="000A7CB2" w:rsidRDefault="000A7CB2" w:rsidP="000A7CB2">
            <w:r>
              <w:t>Evans</w:t>
            </w:r>
          </w:p>
        </w:tc>
        <w:tc>
          <w:tcPr>
            <w:tcW w:w="712" w:type="pct"/>
          </w:tcPr>
          <w:p w14:paraId="28A56054" w14:textId="1E60B880" w:rsidR="000A7CB2" w:rsidRDefault="000A7CB2" w:rsidP="000A7CB2">
            <w:r>
              <w:t>Male</w:t>
            </w:r>
          </w:p>
        </w:tc>
        <w:tc>
          <w:tcPr>
            <w:tcW w:w="726" w:type="pct"/>
          </w:tcPr>
          <w:p w14:paraId="6B6D33BB" w14:textId="3CC8DE64" w:rsidR="000A7CB2" w:rsidRDefault="000A7CB2" w:rsidP="000A7CB2">
            <w:r>
              <w:t>10/11/1959</w:t>
            </w:r>
          </w:p>
        </w:tc>
        <w:tc>
          <w:tcPr>
            <w:tcW w:w="712" w:type="pct"/>
          </w:tcPr>
          <w:p w14:paraId="57667622" w14:textId="0696E6A8" w:rsidR="000A7CB2" w:rsidRDefault="000A7CB2" w:rsidP="000A7CB2">
            <w:r>
              <w:t>4215</w:t>
            </w:r>
          </w:p>
        </w:tc>
        <w:tc>
          <w:tcPr>
            <w:tcW w:w="713" w:type="pct"/>
          </w:tcPr>
          <w:p w14:paraId="10CED118" w14:textId="06D32651" w:rsidR="000A7CB2" w:rsidRDefault="000A7CB2" w:rsidP="000A7CB2">
            <w:r>
              <w:t>Full</w:t>
            </w:r>
          </w:p>
        </w:tc>
        <w:tc>
          <w:tcPr>
            <w:tcW w:w="713" w:type="pct"/>
          </w:tcPr>
          <w:p w14:paraId="693837EB" w14:textId="0073B374" w:rsidR="000A7CB2" w:rsidRDefault="000A7CB2" w:rsidP="000A7CB2">
            <w:r>
              <w:t>Full</w:t>
            </w:r>
          </w:p>
        </w:tc>
      </w:tr>
      <w:tr w:rsidR="000A7CB2" w14:paraId="3FE0DAF7" w14:textId="77777777" w:rsidTr="00A11BC9">
        <w:trPr>
          <w:jc w:val="center"/>
        </w:trPr>
        <w:tc>
          <w:tcPr>
            <w:tcW w:w="712" w:type="pct"/>
          </w:tcPr>
          <w:p w14:paraId="151A1622" w14:textId="732B34EC" w:rsidR="000A7CB2" w:rsidRDefault="000A7CB2" w:rsidP="000A7CB2">
            <w:r>
              <w:t>Hannah</w:t>
            </w:r>
          </w:p>
        </w:tc>
        <w:tc>
          <w:tcPr>
            <w:tcW w:w="712" w:type="pct"/>
          </w:tcPr>
          <w:p w14:paraId="24CFD13F" w14:textId="17424429" w:rsidR="000A7CB2" w:rsidRDefault="000A7CB2" w:rsidP="000A7CB2">
            <w:r>
              <w:t>Evans</w:t>
            </w:r>
          </w:p>
        </w:tc>
        <w:tc>
          <w:tcPr>
            <w:tcW w:w="712" w:type="pct"/>
          </w:tcPr>
          <w:p w14:paraId="539B2EE2" w14:textId="74270FA7" w:rsidR="000A7CB2" w:rsidRDefault="000A7CB2" w:rsidP="000A7CB2">
            <w:r>
              <w:t>Female</w:t>
            </w:r>
          </w:p>
        </w:tc>
        <w:tc>
          <w:tcPr>
            <w:tcW w:w="726" w:type="pct"/>
          </w:tcPr>
          <w:p w14:paraId="03627B82" w14:textId="31E46738" w:rsidR="000A7CB2" w:rsidRDefault="000A7CB2" w:rsidP="000A7CB2">
            <w:r>
              <w:t>25/1/1994</w:t>
            </w:r>
          </w:p>
        </w:tc>
        <w:tc>
          <w:tcPr>
            <w:tcW w:w="712" w:type="pct"/>
          </w:tcPr>
          <w:p w14:paraId="7428D0D0" w14:textId="67E5B968" w:rsidR="000A7CB2" w:rsidRDefault="000A7CB2" w:rsidP="000A7CB2">
            <w:r>
              <w:t>4125</w:t>
            </w:r>
          </w:p>
        </w:tc>
        <w:tc>
          <w:tcPr>
            <w:tcW w:w="713" w:type="pct"/>
          </w:tcPr>
          <w:p w14:paraId="5CDFAA4E" w14:textId="6B7E4A14" w:rsidR="000A7CB2" w:rsidRDefault="000A7CB2" w:rsidP="000A7CB2">
            <w:r>
              <w:t>Part</w:t>
            </w:r>
          </w:p>
        </w:tc>
        <w:tc>
          <w:tcPr>
            <w:tcW w:w="713" w:type="pct"/>
          </w:tcPr>
          <w:p w14:paraId="0B955E29" w14:textId="59690F28" w:rsidR="000A7CB2" w:rsidRDefault="000A7CB2" w:rsidP="000A7CB2">
            <w:r>
              <w:t>Full</w:t>
            </w:r>
          </w:p>
        </w:tc>
      </w:tr>
      <w:tr w:rsidR="000A7CB2" w14:paraId="7C9ECEFF" w14:textId="77777777" w:rsidTr="00A11BC9">
        <w:trPr>
          <w:jc w:val="center"/>
        </w:trPr>
        <w:tc>
          <w:tcPr>
            <w:tcW w:w="712" w:type="pct"/>
          </w:tcPr>
          <w:p w14:paraId="303D1138" w14:textId="79818E6D" w:rsidR="000A7CB2" w:rsidRDefault="000A7CB2" w:rsidP="000A7CB2">
            <w:r>
              <w:t xml:space="preserve">Mitch </w:t>
            </w:r>
          </w:p>
        </w:tc>
        <w:tc>
          <w:tcPr>
            <w:tcW w:w="712" w:type="pct"/>
          </w:tcPr>
          <w:p w14:paraId="31CA62DE" w14:textId="7865CBBC" w:rsidR="000A7CB2" w:rsidRDefault="000A7CB2" w:rsidP="000A7CB2">
            <w:r>
              <w:t>Cheetham</w:t>
            </w:r>
          </w:p>
        </w:tc>
        <w:tc>
          <w:tcPr>
            <w:tcW w:w="712" w:type="pct"/>
          </w:tcPr>
          <w:p w14:paraId="3C3FAA1A" w14:textId="2B5945B8" w:rsidR="000A7CB2" w:rsidRDefault="000A7CB2" w:rsidP="000A7CB2">
            <w:r>
              <w:t>Male</w:t>
            </w:r>
          </w:p>
        </w:tc>
        <w:tc>
          <w:tcPr>
            <w:tcW w:w="726" w:type="pct"/>
          </w:tcPr>
          <w:p w14:paraId="716D7DE9" w14:textId="2E151EFE" w:rsidR="000A7CB2" w:rsidRDefault="000A7CB2" w:rsidP="000A7CB2">
            <w:r>
              <w:t>5/7/1984</w:t>
            </w:r>
          </w:p>
        </w:tc>
        <w:tc>
          <w:tcPr>
            <w:tcW w:w="712" w:type="pct"/>
          </w:tcPr>
          <w:p w14:paraId="10844504" w14:textId="459C9377" w:rsidR="000A7CB2" w:rsidRDefault="000A7CB2" w:rsidP="000A7CB2">
            <w:r>
              <w:t>4125</w:t>
            </w:r>
          </w:p>
        </w:tc>
        <w:tc>
          <w:tcPr>
            <w:tcW w:w="713" w:type="pct"/>
          </w:tcPr>
          <w:p w14:paraId="3D585730" w14:textId="6074A4F9" w:rsidR="000A7CB2" w:rsidRDefault="000A7CB2" w:rsidP="000A7CB2">
            <w:r>
              <w:t>Full</w:t>
            </w:r>
          </w:p>
        </w:tc>
        <w:tc>
          <w:tcPr>
            <w:tcW w:w="713" w:type="pct"/>
          </w:tcPr>
          <w:p w14:paraId="011590C7" w14:textId="50EDBBF8" w:rsidR="000A7CB2" w:rsidRDefault="000A7CB2" w:rsidP="000A7CB2">
            <w:r>
              <w:t>Full</w:t>
            </w:r>
          </w:p>
        </w:tc>
      </w:tr>
      <w:tr w:rsidR="000A7CB2" w14:paraId="7AE9B3EE" w14:textId="77777777" w:rsidTr="00A11BC9">
        <w:trPr>
          <w:jc w:val="center"/>
        </w:trPr>
        <w:tc>
          <w:tcPr>
            <w:tcW w:w="712" w:type="pct"/>
          </w:tcPr>
          <w:p w14:paraId="7378144B" w14:textId="61F3DD0D" w:rsidR="000A7CB2" w:rsidRDefault="000A7CB2" w:rsidP="000A7CB2">
            <w:r>
              <w:t>Chrissie</w:t>
            </w:r>
          </w:p>
        </w:tc>
        <w:tc>
          <w:tcPr>
            <w:tcW w:w="712" w:type="pct"/>
          </w:tcPr>
          <w:p w14:paraId="60AF6905" w14:textId="404B372A" w:rsidR="000A7CB2" w:rsidRDefault="000A7CB2" w:rsidP="000A7CB2">
            <w:r>
              <w:t>Hammond</w:t>
            </w:r>
          </w:p>
        </w:tc>
        <w:tc>
          <w:tcPr>
            <w:tcW w:w="712" w:type="pct"/>
          </w:tcPr>
          <w:p w14:paraId="445CD4AF" w14:textId="0E067CF4" w:rsidR="000A7CB2" w:rsidRDefault="000A7CB2" w:rsidP="000A7CB2">
            <w:r>
              <w:t>Female</w:t>
            </w:r>
          </w:p>
        </w:tc>
        <w:tc>
          <w:tcPr>
            <w:tcW w:w="726" w:type="pct"/>
          </w:tcPr>
          <w:p w14:paraId="38581EAF" w14:textId="058DE5CE" w:rsidR="000A7CB2" w:rsidRDefault="000A7CB2" w:rsidP="000A7CB2">
            <w:r>
              <w:t>27/1/1994</w:t>
            </w:r>
          </w:p>
        </w:tc>
        <w:tc>
          <w:tcPr>
            <w:tcW w:w="712" w:type="pct"/>
          </w:tcPr>
          <w:p w14:paraId="279DE2A3" w14:textId="1F5B0678" w:rsidR="000A7CB2" w:rsidRDefault="000A7CB2" w:rsidP="000A7CB2">
            <w:r>
              <w:t>4062</w:t>
            </w:r>
          </w:p>
        </w:tc>
        <w:tc>
          <w:tcPr>
            <w:tcW w:w="713" w:type="pct"/>
          </w:tcPr>
          <w:p w14:paraId="6F0C507E" w14:textId="57D8B860" w:rsidR="000A7CB2" w:rsidRDefault="000A7CB2" w:rsidP="000A7CB2">
            <w:r>
              <w:t>Part</w:t>
            </w:r>
          </w:p>
        </w:tc>
        <w:tc>
          <w:tcPr>
            <w:tcW w:w="713" w:type="pct"/>
          </w:tcPr>
          <w:p w14:paraId="4678E457" w14:textId="0FEA5807" w:rsidR="000A7CB2" w:rsidRDefault="000A7CB2" w:rsidP="000A7CB2">
            <w:r>
              <w:t>Part</w:t>
            </w:r>
          </w:p>
        </w:tc>
      </w:tr>
      <w:tr w:rsidR="000A7CB2" w14:paraId="6E002FC3" w14:textId="77777777" w:rsidTr="00A11BC9">
        <w:trPr>
          <w:jc w:val="center"/>
        </w:trPr>
        <w:tc>
          <w:tcPr>
            <w:tcW w:w="712" w:type="pct"/>
          </w:tcPr>
          <w:p w14:paraId="72A8AA78" w14:textId="352C40CC" w:rsidR="000A7CB2" w:rsidRDefault="00A11BC9" w:rsidP="000A7CB2">
            <w:r>
              <w:t>Maree</w:t>
            </w:r>
          </w:p>
        </w:tc>
        <w:tc>
          <w:tcPr>
            <w:tcW w:w="712" w:type="pct"/>
          </w:tcPr>
          <w:p w14:paraId="4BA0A4EB" w14:textId="460C0899" w:rsidR="000A7CB2" w:rsidRDefault="00A11BC9" w:rsidP="000A7CB2">
            <w:r>
              <w:t>Georgiou</w:t>
            </w:r>
          </w:p>
        </w:tc>
        <w:tc>
          <w:tcPr>
            <w:tcW w:w="712" w:type="pct"/>
          </w:tcPr>
          <w:p w14:paraId="6CE3B7CA" w14:textId="06F3BA3C" w:rsidR="000A7CB2" w:rsidRDefault="00A11BC9" w:rsidP="000A7CB2">
            <w:r>
              <w:t>Female</w:t>
            </w:r>
          </w:p>
        </w:tc>
        <w:tc>
          <w:tcPr>
            <w:tcW w:w="726" w:type="pct"/>
          </w:tcPr>
          <w:p w14:paraId="770EBA37" w14:textId="1855C489" w:rsidR="000A7CB2" w:rsidRDefault="00A11BC9" w:rsidP="000A7CB2">
            <w:r>
              <w:t>6/6/1960</w:t>
            </w:r>
          </w:p>
        </w:tc>
        <w:tc>
          <w:tcPr>
            <w:tcW w:w="712" w:type="pct"/>
          </w:tcPr>
          <w:p w14:paraId="0B0AB74F" w14:textId="6BA19E3E" w:rsidR="000A7CB2" w:rsidRDefault="00A11BC9" w:rsidP="000A7CB2">
            <w:r>
              <w:t>4215</w:t>
            </w:r>
          </w:p>
        </w:tc>
        <w:tc>
          <w:tcPr>
            <w:tcW w:w="713" w:type="pct"/>
          </w:tcPr>
          <w:p w14:paraId="352717C2" w14:textId="781EB51D" w:rsidR="000A7CB2" w:rsidRDefault="00A11BC9" w:rsidP="000A7CB2">
            <w:r>
              <w:t>None</w:t>
            </w:r>
          </w:p>
        </w:tc>
        <w:tc>
          <w:tcPr>
            <w:tcW w:w="713" w:type="pct"/>
          </w:tcPr>
          <w:p w14:paraId="37C740F3" w14:textId="44D82908" w:rsidR="000A7CB2" w:rsidRDefault="00A11BC9" w:rsidP="000A7CB2">
            <w:r>
              <w:t>None</w:t>
            </w:r>
          </w:p>
        </w:tc>
      </w:tr>
      <w:tr w:rsidR="000A7CB2" w14:paraId="36EE8204" w14:textId="77777777" w:rsidTr="00A11BC9">
        <w:trPr>
          <w:jc w:val="center"/>
        </w:trPr>
        <w:tc>
          <w:tcPr>
            <w:tcW w:w="712" w:type="pct"/>
          </w:tcPr>
          <w:p w14:paraId="183546F3" w14:textId="363AEE13" w:rsidR="000A7CB2" w:rsidRDefault="00A11BC9" w:rsidP="000A7CB2">
            <w:r>
              <w:t>Steff</w:t>
            </w:r>
          </w:p>
        </w:tc>
        <w:tc>
          <w:tcPr>
            <w:tcW w:w="712" w:type="pct"/>
          </w:tcPr>
          <w:p w14:paraId="4EEF9C89" w14:textId="6869BBA7" w:rsidR="000A7CB2" w:rsidRDefault="00A11BC9" w:rsidP="000A7CB2">
            <w:r>
              <w:t>Evans</w:t>
            </w:r>
          </w:p>
        </w:tc>
        <w:tc>
          <w:tcPr>
            <w:tcW w:w="712" w:type="pct"/>
          </w:tcPr>
          <w:p w14:paraId="59551FD1" w14:textId="49806B2D" w:rsidR="000A7CB2" w:rsidRDefault="00A11BC9" w:rsidP="000A7CB2">
            <w:r>
              <w:t>Female</w:t>
            </w:r>
          </w:p>
        </w:tc>
        <w:tc>
          <w:tcPr>
            <w:tcW w:w="726" w:type="pct"/>
          </w:tcPr>
          <w:p w14:paraId="31B26BEB" w14:textId="15AD49A9" w:rsidR="000A7CB2" w:rsidRDefault="00A11BC9" w:rsidP="000A7CB2">
            <w:r>
              <w:t>13/4/1991</w:t>
            </w:r>
          </w:p>
        </w:tc>
        <w:tc>
          <w:tcPr>
            <w:tcW w:w="712" w:type="pct"/>
          </w:tcPr>
          <w:p w14:paraId="24E2EBCB" w14:textId="145A6C87" w:rsidR="000A7CB2" w:rsidRDefault="00A11BC9" w:rsidP="000A7CB2">
            <w:r>
              <w:t>4052</w:t>
            </w:r>
          </w:p>
        </w:tc>
        <w:tc>
          <w:tcPr>
            <w:tcW w:w="713" w:type="pct"/>
          </w:tcPr>
          <w:p w14:paraId="307C80EC" w14:textId="68F838EC" w:rsidR="000A7CB2" w:rsidRDefault="00A11BC9" w:rsidP="000A7CB2">
            <w:r>
              <w:t>Full</w:t>
            </w:r>
          </w:p>
        </w:tc>
        <w:tc>
          <w:tcPr>
            <w:tcW w:w="713" w:type="pct"/>
          </w:tcPr>
          <w:p w14:paraId="336A9DB9" w14:textId="72B18A19" w:rsidR="000A7CB2" w:rsidRDefault="00A11BC9" w:rsidP="000A7CB2">
            <w:r>
              <w:t>Full</w:t>
            </w:r>
          </w:p>
        </w:tc>
      </w:tr>
    </w:tbl>
    <w:p w14:paraId="3FFF17B5" w14:textId="77777777" w:rsidR="000A7CB2" w:rsidRPr="000A7CB2" w:rsidRDefault="000A7CB2" w:rsidP="000A7CB2"/>
    <w:p w14:paraId="5EDE2A85" w14:textId="77777777" w:rsidR="00943277" w:rsidRDefault="00943277" w:rsidP="00943277"/>
    <w:p w14:paraId="1997CBE2" w14:textId="284B7C9C" w:rsidR="00943277" w:rsidRDefault="00A11BC9" w:rsidP="00943277">
      <w:r>
        <w:t>Test 1 - Gender = Male</w:t>
      </w:r>
    </w:p>
    <w:p w14:paraId="7033C4BD" w14:textId="79039365" w:rsidR="00A11BC9" w:rsidRDefault="00A11BC9" w:rsidP="00943277">
      <w:r>
        <w:t>Expected results – Male = 2 records</w:t>
      </w:r>
    </w:p>
    <w:p w14:paraId="620CA3D5" w14:textId="2D257AA3" w:rsidR="00A11BC9" w:rsidRDefault="00A11BC9" w:rsidP="00943277">
      <w:r>
        <w:t>Test 2 – Min Age = 21</w:t>
      </w:r>
    </w:p>
    <w:p w14:paraId="630723EA" w14:textId="47BE4473" w:rsidR="00A11BC9" w:rsidRDefault="00A11BC9" w:rsidP="00943277">
      <w:r>
        <w:t xml:space="preserve">Expected results </w:t>
      </w:r>
      <w:r w:rsidR="00E14F85">
        <w:t>= 6</w:t>
      </w:r>
      <w:r>
        <w:t xml:space="preserve"> records</w:t>
      </w:r>
    </w:p>
    <w:p w14:paraId="32B85D7F" w14:textId="77777777" w:rsidR="00E14F85" w:rsidRDefault="00E14F85" w:rsidP="00943277">
      <w:r>
        <w:t>Test 3 – Max Age = 45</w:t>
      </w:r>
    </w:p>
    <w:p w14:paraId="1ED759AF" w14:textId="77777777" w:rsidR="00E14F85" w:rsidRDefault="00E14F85" w:rsidP="00943277">
      <w:r>
        <w:t>Expected results = 4 records</w:t>
      </w:r>
    </w:p>
    <w:p w14:paraId="34E9FBF7" w14:textId="77777777" w:rsidR="00E14F85" w:rsidRDefault="00E14F85" w:rsidP="00943277">
      <w:r>
        <w:t>Test 4 – Postcode = 4215</w:t>
      </w:r>
    </w:p>
    <w:p w14:paraId="47A3E286" w14:textId="77777777" w:rsidR="00E14F85" w:rsidRDefault="00E14F85" w:rsidP="00943277">
      <w:r>
        <w:t>Expected Results = 2 records</w:t>
      </w:r>
    </w:p>
    <w:p w14:paraId="15C14518" w14:textId="32846118" w:rsidR="00DF74C3" w:rsidRDefault="00DF74C3" w:rsidP="00DF74C3"/>
    <w:sectPr w:rsidR="00DF74C3" w:rsidSect="006D1E9B">
      <w:footerReference w:type="first" r:id="rId12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CE7C" w14:textId="77777777" w:rsidR="001F1ACE" w:rsidRDefault="001F1ACE" w:rsidP="00951D7C">
      <w:pPr>
        <w:spacing w:after="0" w:line="240" w:lineRule="auto"/>
      </w:pPr>
      <w:r>
        <w:separator/>
      </w:r>
    </w:p>
  </w:endnote>
  <w:endnote w:type="continuationSeparator" w:id="0">
    <w:p w14:paraId="6582181A" w14:textId="77777777" w:rsidR="001F1ACE" w:rsidRDefault="001F1ACE" w:rsidP="0095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0B4E" w14:textId="77777777" w:rsidR="00951D7C" w:rsidRPr="006D1E9B" w:rsidRDefault="00951D7C" w:rsidP="006D1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617" w14:textId="62C8B2DF" w:rsidR="00943277" w:rsidRPr="006D1E9B" w:rsidRDefault="00943277" w:rsidP="006D1E9B">
    <w:pPr>
      <w:pStyle w:val="Footer"/>
      <w:rPr>
        <w:lang w:val="en-US"/>
      </w:rPr>
    </w:pPr>
    <w:sdt>
      <w:sdtPr>
        <w:rPr>
          <w:lang w:val="en-US"/>
        </w:rPr>
        <w:alias w:val="Author"/>
        <w:tag w:val=""/>
        <w:id w:val="414825172"/>
        <w:placeholder>
          <w:docPart w:val="0824627DCF1A4E688513520C239F48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Mal Evans</w:t>
        </w:r>
      </w:sdtContent>
    </w:sdt>
    <w:r w:rsidRPr="006D1E9B">
      <w:rPr>
        <w:lang w:val="en-US"/>
      </w:rPr>
      <w:ptab w:relativeTo="margin" w:alignment="center" w:leader="none"/>
    </w:r>
    <w:r w:rsidRPr="006D1E9B">
      <w:rPr>
        <w:lang w:val="en-US"/>
      </w:rPr>
      <w:ptab w:relativeTo="margin" w:alignment="right" w:leader="none"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C4FB" w14:textId="77777777" w:rsidR="006D1E9B" w:rsidRPr="006D1E9B" w:rsidRDefault="001F1ACE" w:rsidP="006D1E9B">
    <w:pPr>
      <w:pStyle w:val="Footer"/>
      <w:rPr>
        <w:lang w:val="en-US"/>
      </w:rPr>
    </w:pPr>
    <w:sdt>
      <w:sdtPr>
        <w:rPr>
          <w:lang w:val="en-US"/>
        </w:rPr>
        <w:alias w:val="Author"/>
        <w:tag w:val=""/>
        <w:id w:val="-1317340524"/>
        <w:placeholder>
          <w:docPart w:val="0824627DCF1A4E688513520C239F48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970BE">
          <w:rPr>
            <w:lang w:val="en-US"/>
          </w:rPr>
          <w:t>Mal Evans</w:t>
        </w:r>
      </w:sdtContent>
    </w:sdt>
    <w:r w:rsidR="006D1E9B" w:rsidRPr="006D1E9B">
      <w:rPr>
        <w:lang w:val="en-US"/>
      </w:rPr>
      <w:ptab w:relativeTo="margin" w:alignment="center" w:leader="none"/>
    </w:r>
    <w:r w:rsidR="006D1E9B" w:rsidRPr="006D1E9B">
      <w:rPr>
        <w:lang w:val="en-US"/>
      </w:rPr>
      <w:ptab w:relativeTo="margin" w:alignment="right" w:leader="none"/>
    </w:r>
    <w:r w:rsidR="006D1E9B">
      <w:rPr>
        <w:lang w:val="en-US"/>
      </w:rPr>
      <w:t xml:space="preserve">Page </w:t>
    </w:r>
    <w:r w:rsidR="006D1E9B">
      <w:rPr>
        <w:lang w:val="en-US"/>
      </w:rPr>
      <w:fldChar w:fldCharType="begin"/>
    </w:r>
    <w:r w:rsidR="006D1E9B">
      <w:rPr>
        <w:lang w:val="en-US"/>
      </w:rPr>
      <w:instrText xml:space="preserve"> PAGE   \* MERGEFORMAT </w:instrText>
    </w:r>
    <w:r w:rsidR="006D1E9B">
      <w:rPr>
        <w:lang w:val="en-US"/>
      </w:rPr>
      <w:fldChar w:fldCharType="separate"/>
    </w:r>
    <w:r w:rsidR="006D1E9B">
      <w:rPr>
        <w:noProof/>
        <w:lang w:val="en-US"/>
      </w:rPr>
      <w:t>1</w:t>
    </w:r>
    <w:r w:rsidR="006D1E9B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0E2F" w14:textId="77777777" w:rsidR="001F1ACE" w:rsidRDefault="001F1ACE" w:rsidP="00951D7C">
      <w:pPr>
        <w:spacing w:after="0" w:line="240" w:lineRule="auto"/>
      </w:pPr>
      <w:r>
        <w:separator/>
      </w:r>
    </w:p>
  </w:footnote>
  <w:footnote w:type="continuationSeparator" w:id="0">
    <w:p w14:paraId="6628CB70" w14:textId="77777777" w:rsidR="001F1ACE" w:rsidRDefault="001F1ACE" w:rsidP="0095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1851684913"/>
      <w:placeholder>
        <w:docPart w:val="10C796C3282F45A1B4AEEBD450F0899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9B55DA" w14:textId="70E54C50" w:rsidR="002423C9" w:rsidRDefault="00D970BE">
        <w:pPr>
          <w:pStyle w:val="Header"/>
        </w:pPr>
        <w:r>
          <w:t>Assignment 3 - Report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A80"/>
    <w:multiLevelType w:val="hybridMultilevel"/>
    <w:tmpl w:val="FE0EE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3D00"/>
    <w:multiLevelType w:val="hybridMultilevel"/>
    <w:tmpl w:val="F516DBF0"/>
    <w:lvl w:ilvl="0" w:tplc="0C60F8D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11EB"/>
    <w:multiLevelType w:val="hybridMultilevel"/>
    <w:tmpl w:val="3618C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4BDA"/>
    <w:multiLevelType w:val="hybridMultilevel"/>
    <w:tmpl w:val="55E0EEFA"/>
    <w:lvl w:ilvl="0" w:tplc="0C60F8D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731"/>
    <w:multiLevelType w:val="hybridMultilevel"/>
    <w:tmpl w:val="19BEEE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30311"/>
    <w:multiLevelType w:val="hybridMultilevel"/>
    <w:tmpl w:val="B63C8D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B4B18"/>
    <w:multiLevelType w:val="hybridMultilevel"/>
    <w:tmpl w:val="5D76E3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7A0F"/>
    <w:multiLevelType w:val="hybridMultilevel"/>
    <w:tmpl w:val="1C044C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04961"/>
    <w:multiLevelType w:val="hybridMultilevel"/>
    <w:tmpl w:val="411AE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1EC6"/>
    <w:multiLevelType w:val="hybridMultilevel"/>
    <w:tmpl w:val="7E46E524"/>
    <w:lvl w:ilvl="0" w:tplc="0C60F8D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BE"/>
    <w:rsid w:val="000052A5"/>
    <w:rsid w:val="000310D1"/>
    <w:rsid w:val="000A7CB2"/>
    <w:rsid w:val="00183308"/>
    <w:rsid w:val="001F1ACE"/>
    <w:rsid w:val="002423C9"/>
    <w:rsid w:val="002B055A"/>
    <w:rsid w:val="002B7FE0"/>
    <w:rsid w:val="00324013"/>
    <w:rsid w:val="0042719F"/>
    <w:rsid w:val="004562AA"/>
    <w:rsid w:val="005D4874"/>
    <w:rsid w:val="005E498F"/>
    <w:rsid w:val="005F2B14"/>
    <w:rsid w:val="00605757"/>
    <w:rsid w:val="006D1E9B"/>
    <w:rsid w:val="007034B2"/>
    <w:rsid w:val="00706913"/>
    <w:rsid w:val="007573FF"/>
    <w:rsid w:val="00853E0E"/>
    <w:rsid w:val="008928A5"/>
    <w:rsid w:val="008C1F93"/>
    <w:rsid w:val="00940CDB"/>
    <w:rsid w:val="00943277"/>
    <w:rsid w:val="00951D7C"/>
    <w:rsid w:val="009920FE"/>
    <w:rsid w:val="009E3715"/>
    <w:rsid w:val="00A00D70"/>
    <w:rsid w:val="00A11BC9"/>
    <w:rsid w:val="00A53F24"/>
    <w:rsid w:val="00A70CA7"/>
    <w:rsid w:val="00AC20EB"/>
    <w:rsid w:val="00AF1123"/>
    <w:rsid w:val="00D970BE"/>
    <w:rsid w:val="00DF74C3"/>
    <w:rsid w:val="00E14F85"/>
    <w:rsid w:val="00F1000A"/>
    <w:rsid w:val="00F51E05"/>
    <w:rsid w:val="00F62A25"/>
    <w:rsid w:val="00F77B69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4AE2B"/>
  <w15:chartTrackingRefBased/>
  <w15:docId w15:val="{CB4CBD2C-5B57-4828-8228-7DEB1D48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5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0D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D7C"/>
  </w:style>
  <w:style w:type="paragraph" w:styleId="Footer">
    <w:name w:val="footer"/>
    <w:basedOn w:val="Normal"/>
    <w:link w:val="FooterChar"/>
    <w:uiPriority w:val="99"/>
    <w:unhideWhenUsed/>
    <w:rsid w:val="0095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D7C"/>
  </w:style>
  <w:style w:type="character" w:styleId="PlaceholderText">
    <w:name w:val="Placeholder Text"/>
    <w:basedOn w:val="DefaultParagraphFont"/>
    <w:uiPriority w:val="99"/>
    <w:semiHidden/>
    <w:rsid w:val="00951D7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055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55A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05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05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1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2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7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\OneDrive\Custom%20Office%20Templates\US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6C161FAF7C4413A054B5EA2DA8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CFF6-8070-4011-9069-448933C96E83}"/>
      </w:docPartPr>
      <w:docPartBody>
        <w:p w:rsidR="00952E66" w:rsidRDefault="00616062">
          <w:pPr>
            <w:pStyle w:val="E36C161FAF7C4413A054B5EA2DA8461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0C796C3282F45A1B4AEEBD450F0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5CFC5-3726-4BC1-B6BF-286FAA2D00FD}"/>
      </w:docPartPr>
      <w:docPartBody>
        <w:p w:rsidR="00952E66" w:rsidRDefault="00616062">
          <w:pPr>
            <w:pStyle w:val="10C796C3282F45A1B4AEEBD450F08997"/>
          </w:pPr>
          <w:r w:rsidRPr="0002148E">
            <w:rPr>
              <w:rStyle w:val="PlaceholderText"/>
            </w:rPr>
            <w:t>[Title]</w:t>
          </w:r>
        </w:p>
      </w:docPartBody>
    </w:docPart>
    <w:docPart>
      <w:docPartPr>
        <w:name w:val="0824627DCF1A4E688513520C239F4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DB3D0-2758-439C-8F4D-8084DB3456F1}"/>
      </w:docPartPr>
      <w:docPartBody>
        <w:p w:rsidR="00952E66" w:rsidRDefault="00616062">
          <w:pPr>
            <w:pStyle w:val="0824627DCF1A4E688513520C239F489E"/>
          </w:pPr>
          <w:r w:rsidRPr="0002148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62"/>
    <w:rsid w:val="00616062"/>
    <w:rsid w:val="00952E66"/>
    <w:rsid w:val="00C7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6C161FAF7C4413A054B5EA2DA8461B">
    <w:name w:val="E36C161FAF7C4413A054B5EA2DA8461B"/>
  </w:style>
  <w:style w:type="paragraph" w:customStyle="1" w:styleId="982F1F96F4EA442A9FB62BA0FFFBFBC4">
    <w:name w:val="982F1F96F4EA442A9FB62BA0FFFBFBC4"/>
  </w:style>
  <w:style w:type="paragraph" w:customStyle="1" w:styleId="8CF56E07D18C41CAB2C6177D5B0E28DF">
    <w:name w:val="8CF56E07D18C41CAB2C6177D5B0E28DF"/>
  </w:style>
  <w:style w:type="paragraph" w:customStyle="1" w:styleId="08861B29D6604870AD45295650385FDB">
    <w:name w:val="08861B29D6604870AD45295650385FD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C796C3282F45A1B4AEEBD450F08997">
    <w:name w:val="10C796C3282F45A1B4AEEBD450F08997"/>
  </w:style>
  <w:style w:type="paragraph" w:customStyle="1" w:styleId="0824627DCF1A4E688513520C239F489E">
    <w:name w:val="0824627DCF1A4E688513520C239F4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D7684-E9AA-4B06-803D-276F62B2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USQ.dotx</Template>
  <TotalTime>148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3 - Report</vt:lpstr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3 - Report</dc:title>
  <dc:subject/>
  <dc:creator>Mal Evans</dc:creator>
  <cp:keywords/>
  <dc:description/>
  <cp:lastModifiedBy>Mal Evans</cp:lastModifiedBy>
  <cp:revision>5</cp:revision>
  <dcterms:created xsi:type="dcterms:W3CDTF">2022-02-08T09:33:00Z</dcterms:created>
  <dcterms:modified xsi:type="dcterms:W3CDTF">2022-02-11T05:35:00Z</dcterms:modified>
  <cp:category>CSC1401 – Foundation Programming</cp:category>
</cp:coreProperties>
</file>